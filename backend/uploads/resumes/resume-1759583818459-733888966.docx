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065EF" w14:textId="00EA3B72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3F994306" wp14:editId="4FF401E3">
                <wp:simplePos x="0" y="0"/>
                <wp:positionH relativeFrom="page">
                  <wp:posOffset>5326380</wp:posOffset>
                </wp:positionH>
                <wp:positionV relativeFrom="page">
                  <wp:posOffset>403860</wp:posOffset>
                </wp:positionV>
                <wp:extent cx="2529840" cy="87630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222E" w14:textId="2F41C919" w:rsidR="00D15D0C" w:rsidRPr="005801FA" w:rsidRDefault="00D15D0C" w:rsidP="00862E37">
                            <w:pPr>
                              <w:pStyle w:val="Contactinfo"/>
                              <w:rPr>
                                <w:sz w:val="18"/>
                                <w:szCs w:val="18"/>
                              </w:rPr>
                            </w:pPr>
                            <w:r w:rsidRPr="005801F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Pr="005801FA">
                              <w:rPr>
                                <w:sz w:val="18"/>
                                <w:szCs w:val="18"/>
                              </w:rPr>
                              <w:t>91 638-089-9390</w:t>
                            </w:r>
                          </w:p>
                          <w:p w14:paraId="57EB110B" w14:textId="67B539DA" w:rsidR="00F00D23" w:rsidRPr="005801FA" w:rsidRDefault="00D15D0C" w:rsidP="00862E37">
                            <w:pPr>
                              <w:pStyle w:val="Contactinfo"/>
                              <w:rPr>
                                <w:sz w:val="18"/>
                                <w:szCs w:val="18"/>
                              </w:rPr>
                            </w:pPr>
                            <w:r w:rsidRPr="00293257">
                              <w:rPr>
                                <w:sz w:val="18"/>
                                <w:szCs w:val="18"/>
                              </w:rPr>
                              <w:t>prabhuchennimalaikd@gmail.com</w:t>
                            </w:r>
                          </w:p>
                          <w:p w14:paraId="1451903E" w14:textId="37D4CF73" w:rsidR="00CC18FC" w:rsidRPr="00CC18FC" w:rsidRDefault="00CC18FC" w:rsidP="00862E37">
                            <w:pPr>
                              <w:pStyle w:val="Contactinfo"/>
                              <w:rPr>
                                <w:sz w:val="18"/>
                                <w:szCs w:val="18"/>
                              </w:rPr>
                            </w:pPr>
                            <w:r w:rsidRPr="00CC18FC">
                              <w:rPr>
                                <w:sz w:val="18"/>
                                <w:szCs w:val="18"/>
                              </w:rPr>
                              <w:t>https://github.com/Prabhu38012</w:t>
                            </w:r>
                          </w:p>
                          <w:p w14:paraId="6FF9C52F" w14:textId="472B75E1" w:rsidR="0055578F" w:rsidRPr="00CC18FC" w:rsidRDefault="00CC18FC" w:rsidP="00CC18FC">
                            <w:pPr>
                              <w:pStyle w:val="Contactinfo"/>
                              <w:rPr>
                                <w:sz w:val="18"/>
                                <w:szCs w:val="18"/>
                              </w:rPr>
                            </w:pPr>
                            <w:r w:rsidRPr="00CC18FC">
                              <w:rPr>
                                <w:sz w:val="18"/>
                                <w:szCs w:val="18"/>
                              </w:rPr>
                              <w:t>linkedin.com/in/prabhu-chennimalai-</w:t>
                            </w:r>
                            <w:proofErr w:type="spellStart"/>
                            <w:r w:rsidRPr="00CC18FC">
                              <w:rPr>
                                <w:sz w:val="18"/>
                                <w:szCs w:val="18"/>
                              </w:rPr>
                              <w:t>kd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9430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19.4pt;margin-top:31.8pt;width:199.2pt;height:6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" filled="f" stroked="f">
                <v:textbox>
                  <w:txbxContent>
                    <w:p w14:paraId="6868222E" w14:textId="2F41C919" w:rsidR="00D15D0C" w:rsidRPr="005801FA" w:rsidRDefault="00D15D0C" w:rsidP="00862E37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5801FA">
                        <w:rPr>
                          <w:sz w:val="16"/>
                          <w:szCs w:val="16"/>
                        </w:rPr>
                        <w:t>+</w:t>
                      </w:r>
                      <w:r w:rsidRPr="005801FA">
                        <w:rPr>
                          <w:sz w:val="18"/>
                          <w:szCs w:val="18"/>
                        </w:rPr>
                        <w:t>91 638-089-9390</w:t>
                      </w:r>
                    </w:p>
                    <w:p w14:paraId="57EB110B" w14:textId="67B539DA" w:rsidR="00F00D23" w:rsidRPr="005801FA" w:rsidRDefault="00D15D0C" w:rsidP="00862E37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293257">
                        <w:rPr>
                          <w:sz w:val="18"/>
                          <w:szCs w:val="18"/>
                        </w:rPr>
                        <w:t>prabhuchennimalaikd@gmail.com</w:t>
                      </w:r>
                    </w:p>
                    <w:p w14:paraId="1451903E" w14:textId="37D4CF73" w:rsidR="00CC18FC" w:rsidRPr="00CC18FC" w:rsidRDefault="00CC18FC" w:rsidP="00862E37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CC18FC">
                        <w:rPr>
                          <w:sz w:val="18"/>
                          <w:szCs w:val="18"/>
                        </w:rPr>
                        <w:t>https://github.com/Prabhu38012</w:t>
                      </w:r>
                    </w:p>
                    <w:p w14:paraId="6FF9C52F" w14:textId="472B75E1" w:rsidR="0055578F" w:rsidRPr="00CC18FC" w:rsidRDefault="00CC18FC" w:rsidP="00CC18F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CC18FC">
                        <w:rPr>
                          <w:sz w:val="18"/>
                          <w:szCs w:val="18"/>
                        </w:rPr>
                        <w:t>linkedin.com/in/prabhu-chennimalai-</w:t>
                      </w:r>
                      <w:proofErr w:type="spellStart"/>
                      <w:r w:rsidRPr="00CC18FC">
                        <w:rPr>
                          <w:sz w:val="18"/>
                          <w:szCs w:val="18"/>
                        </w:rPr>
                        <w:t>kd</w:t>
                      </w:r>
                      <w:proofErr w:type="spellEnd"/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1" layoutInCell="1" allowOverlap="1" wp14:anchorId="0D2AC30D" wp14:editId="2726F03B">
                <wp:simplePos x="0" y="0"/>
                <wp:positionH relativeFrom="page">
                  <wp:posOffset>5151120</wp:posOffset>
                </wp:positionH>
                <wp:positionV relativeFrom="margin">
                  <wp:posOffset>7620</wp:posOffset>
                </wp:positionV>
                <wp:extent cx="175260" cy="685800"/>
                <wp:effectExtent l="0" t="0" r="0" b="0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" cy="685800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3D80B" id="Group 11" o:spid="_x0000_s1026" alt="Group of contact info icons" style="position:absolute;margin-left:405.6pt;margin-top:.6pt;width:13.8pt;height:54pt;z-index:-251641856;mso-position-horizontal-relative:page;mso-position-vertical-relative:margin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">
                  <v:imagedata r:id="rId17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">
                  <v:imagedata r:id="rId18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">
                  <v:imagedata r:id="rId19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">
                  <v:imagedata r:id="rId20" o:title=""/>
                </v:shape>
                <w10:wrap type="square" anchorx="page" anchory="margin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026F5560" wp14:editId="416E942F">
                <wp:simplePos x="0" y="0"/>
                <wp:positionH relativeFrom="margin">
                  <wp:align>left</wp:align>
                </wp:positionH>
                <wp:positionV relativeFrom="page">
                  <wp:posOffset>464820</wp:posOffset>
                </wp:positionV>
                <wp:extent cx="91440" cy="621665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6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C514C" id="Rectangle 10" o:spid="_x0000_s1026" alt="&quot;&quot;" style="position:absolute;margin-left:0;margin-top:36.6pt;width:7.2pt;height:48.9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" fillcolor="#adadad [2414]" stroked="f" strokeweight="1pt">
                <w10:wrap anchorx="margin" anchory="page"/>
                <w10:anchorlock/>
              </v:rect>
            </w:pict>
          </mc:Fallback>
        </mc:AlternateContent>
      </w:r>
      <w:r w:rsidR="00010366">
        <w:t>prabhu chennimalai K D</w:t>
      </w:r>
    </w:p>
    <w:p w14:paraId="590E91EA" w14:textId="12DB50A5" w:rsidR="00F00D23" w:rsidRDefault="002357A2" w:rsidP="00551AD4">
      <w:pPr>
        <w:pStyle w:val="Subtitle"/>
        <w:ind w:left="-709" w:right="-682" w:firstLine="1069"/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4CB19D" wp14:editId="1C0FACCC">
                <wp:simplePos x="0" y="0"/>
                <wp:positionH relativeFrom="page">
                  <wp:align>right</wp:align>
                </wp:positionH>
                <wp:positionV relativeFrom="paragraph">
                  <wp:posOffset>6046893</wp:posOffset>
                </wp:positionV>
                <wp:extent cx="2809240" cy="7620"/>
                <wp:effectExtent l="0" t="0" r="29210" b="30480"/>
                <wp:wrapNone/>
                <wp:docPr id="10824175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1D26B" id="Straight Connector 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70pt,476.15pt" to="391.2pt,4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" strokecolor="#747d7d [1608]" strokeweight=".5pt">
                <v:stroke joinstyle="miter"/>
                <w10:wrap anchorx="page"/>
              </v:line>
            </w:pict>
          </mc:Fallback>
        </mc:AlternateContent>
      </w:r>
      <w:r w:rsidR="0029181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D9F5C" wp14:editId="7A88BDC8">
                <wp:simplePos x="0" y="0"/>
                <wp:positionH relativeFrom="margin">
                  <wp:align>right</wp:align>
                </wp:positionH>
                <wp:positionV relativeFrom="paragraph">
                  <wp:posOffset>1276563</wp:posOffset>
                </wp:positionV>
                <wp:extent cx="6821170" cy="25400"/>
                <wp:effectExtent l="0" t="0" r="36830" b="31750"/>
                <wp:wrapNone/>
                <wp:docPr id="114819292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117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09A6" id="Straight Connector 1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9pt,100.5pt" to="1023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" strokecolor="#747d7d [1608]" strokeweight=".5pt">
                <v:stroke joinstyle="miter"/>
                <w10:wrap anchorx="margin"/>
              </v:line>
            </w:pict>
          </mc:Fallback>
        </mc:AlternateContent>
      </w:r>
      <w:r w:rsidR="00802506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 wp14:anchorId="4B8A06F0" wp14:editId="7DA73C39">
                <wp:simplePos x="0" y="0"/>
                <wp:positionH relativeFrom="margin">
                  <wp:align>left</wp:align>
                </wp:positionH>
                <wp:positionV relativeFrom="margin">
                  <wp:posOffset>7200900</wp:posOffset>
                </wp:positionV>
                <wp:extent cx="4478020" cy="7620"/>
                <wp:effectExtent l="0" t="0" r="17780" b="30480"/>
                <wp:wrapNone/>
                <wp:docPr id="1348599668" name="Straight Connector 13485996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8020" cy="7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C13F7" id="Straight Connector 1348599668" o:spid="_x0000_s1026" alt="&quot;&quot;" style="position:absolute;flip:x 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567pt" to="352.6pt,5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" strokecolor="#737373 [1614]">
                <v:stroke joinstyle="miter"/>
                <w10:wrap anchorx="margin" anchory="margin"/>
                <w10:anchorlock/>
              </v:line>
            </w:pict>
          </mc:Fallback>
        </mc:AlternateContent>
      </w:r>
      <w:r w:rsidR="00802506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00BD74ED" wp14:editId="40F4EFBE">
                <wp:simplePos x="0" y="0"/>
                <wp:positionH relativeFrom="page">
                  <wp:align>right</wp:align>
                </wp:positionH>
                <wp:positionV relativeFrom="margin">
                  <wp:posOffset>4391660</wp:posOffset>
                </wp:positionV>
                <wp:extent cx="2813685" cy="5715"/>
                <wp:effectExtent l="0" t="0" r="24765" b="32385"/>
                <wp:wrapNone/>
                <wp:docPr id="2099623918" name="Straight Connector 20996239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685" cy="57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6B08A" id="Straight Connector 2099623918" o:spid="_x0000_s1026" alt="&quot;&quot;" style="position:absolute;flip:x y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" from="170.35pt,345.8pt" to="391.9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" strokecolor="#737373 [1614]">
                <v:stroke joinstyle="miter"/>
                <w10:wrap anchorx="page" anchory="margin"/>
                <w10:anchorlock/>
              </v:lin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7E5D5501" wp14:editId="6E8657F6">
                <wp:simplePos x="0" y="0"/>
                <wp:positionH relativeFrom="margin">
                  <wp:posOffset>-91440</wp:posOffset>
                </wp:positionH>
                <wp:positionV relativeFrom="margin">
                  <wp:posOffset>1775460</wp:posOffset>
                </wp:positionV>
                <wp:extent cx="4602480" cy="53111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531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B7D8D" w14:textId="6BE06B55" w:rsidR="00F00D23" w:rsidRPr="00E06E2F" w:rsidRDefault="00F65DA3" w:rsidP="00D15D0C">
                            <w:pPr>
                              <w:pStyle w:val="Heading1"/>
                              <w:rPr>
                                <w:sz w:val="23"/>
                                <w:szCs w:val="23"/>
                              </w:rPr>
                            </w:pPr>
                            <w:r w:rsidRPr="00FE6441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10366" w:rsidRPr="00E06E2F">
                              <w:rPr>
                                <w:sz w:val="23"/>
                                <w:szCs w:val="23"/>
                              </w:rPr>
                              <w:t xml:space="preserve">Projects </w:t>
                            </w:r>
                          </w:p>
                          <w:p w14:paraId="48B1BE18" w14:textId="1F1F8C37" w:rsidR="00FE6441" w:rsidRPr="00D86A80" w:rsidRDefault="00D86A80" w:rsidP="00D86A80">
                            <w:pPr>
                              <w:pStyle w:val="Heading3"/>
                              <w:ind w:firstLine="360"/>
                              <w:jc w:val="left"/>
                              <w:rPr>
                                <w:b/>
                                <w:color w:val="757575" w:themeColor="accent4" w:themeShade="80"/>
                                <w:sz w:val="24"/>
                                <w:szCs w:val="24"/>
                              </w:rPr>
                            </w:pPr>
                            <w:r w:rsidRPr="00D86A8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E6441" w:rsidRPr="00B12A1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Internship Finder– Web </w:t>
                            </w:r>
                            <w:r w:rsidR="00C36CD3" w:rsidRPr="00B12A1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development </w:t>
                            </w:r>
                            <w:r w:rsidR="00C36CD3" w:rsidRPr="00D86A80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F9BA5CD" wp14:editId="0898F937">
                                  <wp:extent cx="114300" cy="114300"/>
                                  <wp:effectExtent l="0" t="0" r="0" b="0"/>
                                  <wp:docPr id="1193781845" name="Picture 22" descr="Github Logo - Free social media icons">
                                    <a:hlinkClick xmlns:a="http://schemas.openxmlformats.org/drawingml/2006/main" r:id="rId2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3781845" name="Picture 22" descr="Github Logo - Free social media icons">
                                            <a:hlinkClick r:id="rId2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D676C2" w14:textId="77777777" w:rsidR="00FE6441" w:rsidRPr="00D86A80" w:rsidRDefault="00FE6441" w:rsidP="00D86A80">
                            <w:pPr>
                              <w:pStyle w:val="Heading3"/>
                              <w:numPr>
                                <w:ilvl w:val="0"/>
                                <w:numId w:val="26"/>
                              </w:numPr>
                              <w:jc w:val="left"/>
                              <w:rPr>
                                <w:rFonts w:asciiTheme="minorHAnsi" w:hAnsiTheme="minorHAnsi" w:cs="Times New Roman"/>
                                <w:color w:val="757575" w:themeColor="accent4" w:themeShade="80"/>
                                <w:position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86A80">
                              <w:rPr>
                                <w:rFonts w:asciiTheme="minorHAnsi" w:hAnsiTheme="minorHAnsi"/>
                                <w:color w:val="757575" w:themeColor="accent4" w:themeShade="80"/>
                                <w:sz w:val="24"/>
                                <w:szCs w:val="24"/>
                              </w:rPr>
                              <w:t xml:space="preserve">Built an internship platform with </w:t>
                            </w:r>
                            <w:proofErr w:type="spellStart"/>
                            <w:r w:rsidRPr="00D86A80">
                              <w:rPr>
                                <w:rFonts w:asciiTheme="minorHAnsi" w:hAnsiTheme="minorHAnsi"/>
                                <w:color w:val="757575" w:themeColor="accent4" w:themeShade="80"/>
                                <w:sz w:val="24"/>
                                <w:szCs w:val="24"/>
                              </w:rPr>
                              <w:t>wishlist</w:t>
                            </w:r>
                            <w:proofErr w:type="spellEnd"/>
                            <w:r w:rsidRPr="00D86A80">
                              <w:rPr>
                                <w:rFonts w:asciiTheme="minorHAnsi" w:hAnsiTheme="minorHAnsi"/>
                                <w:color w:val="757575" w:themeColor="accent4" w:themeShade="80"/>
                                <w:sz w:val="24"/>
                                <w:szCs w:val="24"/>
                              </w:rPr>
                              <w:t>, notifications, and application tracking features.</w:t>
                            </w:r>
                          </w:p>
                          <w:p w14:paraId="6C2E201E" w14:textId="1637D79B" w:rsidR="005427B5" w:rsidRPr="00D86A80" w:rsidRDefault="00FE6441" w:rsidP="00D86A8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jc w:val="left"/>
                              <w:rPr>
                                <w:sz w:val="24"/>
                              </w:rPr>
                            </w:pPr>
                            <w:r w:rsidRPr="00D86A80">
                              <w:rPr>
                                <w:color w:val="757575" w:themeColor="accent4" w:themeShade="80"/>
                                <w:sz w:val="24"/>
                              </w:rPr>
                              <w:t>Developed</w:t>
                            </w:r>
                            <w:r w:rsidR="005427B5" w:rsidRPr="00D86A80">
                              <w:rPr>
                                <w:color w:val="757575" w:themeColor="accent4" w:themeShade="80"/>
                                <w:sz w:val="24"/>
                              </w:rPr>
                              <w:t xml:space="preserve"> </w:t>
                            </w:r>
                            <w:r w:rsidRPr="00D86A80">
                              <w:rPr>
                                <w:color w:val="757575" w:themeColor="accent4" w:themeShade="80"/>
                                <w:sz w:val="24"/>
                              </w:rPr>
                              <w:t>an analytics dashboard, delivering a complete solution to connect students with internships.</w:t>
                            </w:r>
                          </w:p>
                          <w:p w14:paraId="602FA1BE" w14:textId="77777777" w:rsidR="00D86A80" w:rsidRPr="00D86A80" w:rsidRDefault="00D86A80" w:rsidP="00D86A80">
                            <w:pPr>
                              <w:pStyle w:val="ListParagraph"/>
                              <w:jc w:val="left"/>
                              <w:rPr>
                                <w:sz w:val="24"/>
                              </w:rPr>
                            </w:pPr>
                          </w:p>
                          <w:p w14:paraId="58CF1E03" w14:textId="66DB97C7" w:rsidR="004A4F52" w:rsidRPr="00D86A80" w:rsidRDefault="00D15D0C" w:rsidP="00D86A80">
                            <w:pPr>
                              <w:pStyle w:val="Heading3"/>
                              <w:jc w:val="left"/>
                              <w:rPr>
                                <w:b/>
                                <w:color w:val="757575" w:themeColor="accent4" w:themeShade="80"/>
                                <w:sz w:val="24"/>
                                <w:szCs w:val="24"/>
                              </w:rPr>
                            </w:pPr>
                            <w:r w:rsidRPr="00D86A80">
                              <w:rPr>
                                <w:b/>
                                <w:color w:val="757575" w:themeColor="accent4" w:themeShade="8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010366" w:rsidRPr="00B12A1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Court-Data Fetcher &amp; Mini-</w:t>
                            </w:r>
                            <w:proofErr w:type="gramStart"/>
                            <w:r w:rsidR="00010366" w:rsidRPr="00B12A1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Dashboard</w:t>
                            </w:r>
                            <w:r w:rsidR="004A4F52" w:rsidRPr="00B12A1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7964" w:rsidRPr="00B12A1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4F52" w:rsidRPr="00B12A1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proofErr w:type="gramEnd"/>
                            <w:r w:rsidR="004A4F52" w:rsidRPr="00B12A1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 App Project</w:t>
                            </w:r>
                            <w:r w:rsidR="005427B5" w:rsidRPr="00B12A1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27B5" w:rsidRPr="00D86A80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15A9380" wp14:editId="60D30297">
                                  <wp:extent cx="121920" cy="121920"/>
                                  <wp:effectExtent l="0" t="0" r="0" b="0"/>
                                  <wp:docPr id="1689524241" name="Picture 23" descr="Github Logo - Free social media icons">
                                    <a:hlinkClick xmlns:a="http://schemas.openxmlformats.org/drawingml/2006/main" r:id="rId2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9524241" name="Picture 23" descr="Github Logo - Free social media icons">
                                            <a:hlinkClick r:id="rId23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886232" w14:textId="77777777" w:rsidR="0091571B" w:rsidRPr="00D86A80" w:rsidRDefault="00010366" w:rsidP="00D86A80">
                            <w:pPr>
                              <w:pStyle w:val="Heading3"/>
                              <w:numPr>
                                <w:ilvl w:val="0"/>
                                <w:numId w:val="23"/>
                              </w:numPr>
                              <w:jc w:val="left"/>
                              <w:rPr>
                                <w:color w:val="757575" w:themeColor="accent4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86A80">
                              <w:rPr>
                                <w:color w:val="757575" w:themeColor="accent4" w:themeShade="80"/>
                                <w:sz w:val="24"/>
                                <w:szCs w:val="24"/>
                                <w:lang w:val="en-IN"/>
                              </w:rPr>
                              <w:t>Developed a web app to fetch and display Indian court case details</w:t>
                            </w:r>
                            <w:r w:rsidR="00E57BFC" w:rsidRPr="00D86A80">
                              <w:rPr>
                                <w:color w:val="757575" w:themeColor="accent4" w:themeShade="80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3C98080E" w14:textId="175D166F" w:rsidR="00D86A80" w:rsidRPr="00D86A80" w:rsidRDefault="00010366" w:rsidP="00D86A80">
                            <w:pPr>
                              <w:pStyle w:val="Heading3"/>
                              <w:numPr>
                                <w:ilvl w:val="0"/>
                                <w:numId w:val="23"/>
                              </w:numPr>
                              <w:jc w:val="left"/>
                              <w:rPr>
                                <w:color w:val="757575" w:themeColor="accent4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86A80">
                              <w:rPr>
                                <w:color w:val="757575" w:themeColor="accent4" w:themeShade="80"/>
                                <w:sz w:val="24"/>
                                <w:szCs w:val="24"/>
                                <w:lang w:val="en-IN"/>
                              </w:rPr>
                              <w:t>Implemented data handling with manual CAPTCHA input and SQLite database storage</w:t>
                            </w:r>
                          </w:p>
                          <w:p w14:paraId="6C8A8154" w14:textId="77777777" w:rsidR="00D86A80" w:rsidRPr="00D86A80" w:rsidRDefault="00D86A80" w:rsidP="00D86A80">
                            <w:pPr>
                              <w:rPr>
                                <w:sz w:val="24"/>
                                <w:lang w:val="en-IN"/>
                              </w:rPr>
                            </w:pPr>
                          </w:p>
                          <w:p w14:paraId="78CADF16" w14:textId="438138FA" w:rsidR="00F31C4A" w:rsidRPr="00B12A1E" w:rsidRDefault="00F31C4A" w:rsidP="00D86A80">
                            <w:pPr>
                              <w:ind w:left="360"/>
                              <w:jc w:val="lef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position w:val="9"/>
                                <w:sz w:val="24"/>
                              </w:rPr>
                            </w:pPr>
                            <w:r w:rsidRPr="00B12A1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position w:val="9"/>
                                <w:sz w:val="24"/>
                              </w:rPr>
                              <w:t>Event Booking System – Web development</w:t>
                            </w:r>
                            <w:r w:rsidR="005427B5" w:rsidRPr="00B12A1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position w:val="9"/>
                                <w:sz w:val="24"/>
                              </w:rPr>
                              <w:t xml:space="preserve"> </w:t>
                            </w:r>
                            <w:r w:rsidR="005427B5" w:rsidRPr="00B12A1E"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  <w:drawing>
                                <wp:inline distT="0" distB="0" distL="0" distR="0" wp14:anchorId="06DFBEA8" wp14:editId="6783B9F1">
                                  <wp:extent cx="114300" cy="114300"/>
                                  <wp:effectExtent l="0" t="0" r="0" b="0"/>
                                  <wp:docPr id="732984720" name="Picture 23" descr="Github Logo - Free social media icons">
                                    <a:hlinkClick xmlns:a="http://schemas.openxmlformats.org/drawingml/2006/main" r:id="rId2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2984720" name="Picture 23" descr="Github Logo - Free social media icons">
                                            <a:hlinkClick r:id="rId2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DD50FF" w14:textId="77777777" w:rsidR="00F31C4A" w:rsidRPr="00D86A80" w:rsidRDefault="00F31C4A" w:rsidP="00D86A8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left"/>
                              <w:rPr>
                                <w:color w:val="757575" w:themeColor="accent4" w:themeShade="80"/>
                                <w:sz w:val="24"/>
                              </w:rPr>
                            </w:pPr>
                            <w:r w:rsidRPr="00D86A80">
                              <w:rPr>
                                <w:color w:val="757575" w:themeColor="accent4" w:themeShade="80"/>
                                <w:sz w:val="24"/>
                                <w:lang w:val="en-IN" w:eastAsia="en-IN" w:bidi="ta-IN"/>
                              </w:rPr>
                              <w:t>Built a full-stack event booking platform with React, Node.js/Express, and MongoDB</w:t>
                            </w:r>
                          </w:p>
                          <w:p w14:paraId="170A66F9" w14:textId="4E6035B3" w:rsidR="00D86A80" w:rsidRDefault="00F31C4A" w:rsidP="00D86A80">
                            <w:pPr>
                              <w:pStyle w:val="ListBullet"/>
                              <w:numPr>
                                <w:ilvl w:val="0"/>
                                <w:numId w:val="23"/>
                              </w:numPr>
                              <w:jc w:val="left"/>
                              <w:rPr>
                                <w:color w:val="757575" w:themeColor="accent4" w:themeShade="80"/>
                                <w:sz w:val="24"/>
                                <w:szCs w:val="24"/>
                              </w:rPr>
                            </w:pPr>
                            <w:r w:rsidRPr="00D86A80">
                              <w:rPr>
                                <w:color w:val="757575" w:themeColor="accent4" w:themeShade="80"/>
                                <w:sz w:val="24"/>
                                <w:szCs w:val="24"/>
                                <w:lang w:val="en-IN" w:eastAsia="en-IN" w:bidi="ta-IN"/>
                              </w:rPr>
                              <w:t>Implemented event management (CRUD), multi-step booking, and automated email confirmations</w:t>
                            </w:r>
                            <w:r w:rsidRPr="00D86A80">
                              <w:rPr>
                                <w:color w:val="757575" w:themeColor="accent4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9373EE5" w14:textId="77777777" w:rsidR="00D86A80" w:rsidRPr="00D86A80" w:rsidRDefault="00D86A80" w:rsidP="00D86A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  <w:rPr>
                                <w:color w:val="757575" w:themeColor="accent4" w:themeShade="80"/>
                                <w:sz w:val="24"/>
                                <w:szCs w:val="24"/>
                              </w:rPr>
                            </w:pPr>
                          </w:p>
                          <w:p w14:paraId="01DD0E96" w14:textId="5E57C460" w:rsidR="0065772F" w:rsidRPr="00B12A1E" w:rsidRDefault="00C7764E" w:rsidP="00D86A80">
                            <w:pPr>
                              <w:pStyle w:val="Heading3"/>
                              <w:ind w:left="36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2A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Personalized Healthcare – Web App Project</w:t>
                            </w:r>
                            <w:r w:rsidR="00D86A80" w:rsidRPr="00B12A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A80" w:rsidRPr="00B12A1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DD5EF0" wp14:editId="2F509C95">
                                  <wp:extent cx="114300" cy="114300"/>
                                  <wp:effectExtent l="0" t="0" r="0" b="0"/>
                                  <wp:docPr id="497005541" name="Picture 25" descr="Github Logo - Free social media icons">
                                    <a:hlinkClick xmlns:a="http://schemas.openxmlformats.org/drawingml/2006/main" r:id="rId2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7005541" name="Picture 25" descr="Github Logo - Free social media icons">
                                            <a:hlinkClick r:id="rId2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6F41F4" w14:textId="77777777" w:rsidR="00C7764E" w:rsidRPr="00D86A80" w:rsidRDefault="00C7764E" w:rsidP="00D86A8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left"/>
                              <w:rPr>
                                <w:rStyle w:val="Gray"/>
                                <w:sz w:val="24"/>
                              </w:rPr>
                            </w:pPr>
                            <w:r w:rsidRPr="00D86A80">
                              <w:rPr>
                                <w:sz w:val="24"/>
                                <w:lang w:val="en-IN"/>
                              </w:rPr>
                              <w:t xml:space="preserve">Developed a personalized healthcare web application to help users </w:t>
                            </w:r>
                            <w:r w:rsidRPr="00D86A80">
                              <w:rPr>
                                <w:rStyle w:val="Gray"/>
                                <w:sz w:val="24"/>
                              </w:rPr>
                              <w:t>manage and analyze their health data.</w:t>
                            </w:r>
                          </w:p>
                          <w:p w14:paraId="42320556" w14:textId="77777777" w:rsidR="00C7764E" w:rsidRPr="00D86A80" w:rsidRDefault="00C7764E" w:rsidP="00D86A8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left"/>
                              <w:rPr>
                                <w:rStyle w:val="Gray"/>
                                <w:sz w:val="24"/>
                              </w:rPr>
                            </w:pPr>
                            <w:r w:rsidRPr="00D86A80">
                              <w:rPr>
                                <w:rStyle w:val="Gray"/>
                                <w:sz w:val="24"/>
                              </w:rPr>
                              <w:t>Implemented features to provide users with personalized healthcare insights and recommendations.</w:t>
                            </w:r>
                          </w:p>
                          <w:p w14:paraId="3547735B" w14:textId="3FE40067" w:rsidR="00C7764E" w:rsidRPr="00C7764E" w:rsidRDefault="00C7764E" w:rsidP="00D86A80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5501" id="Text Box 2" o:spid="_x0000_s1027" type="#_x0000_t202" style="position:absolute;left:0;text-align:left;margin-left:-7.2pt;margin-top:139.8pt;width:362.4pt;height:418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" filled="f" stroked="f">
                <v:textbox>
                  <w:txbxContent>
                    <w:p w14:paraId="415B7D8D" w14:textId="6BE06B55" w:rsidR="00F00D23" w:rsidRPr="00E06E2F" w:rsidRDefault="00F65DA3" w:rsidP="00D15D0C">
                      <w:pPr>
                        <w:pStyle w:val="Heading1"/>
                        <w:rPr>
                          <w:sz w:val="23"/>
                          <w:szCs w:val="23"/>
                        </w:rPr>
                      </w:pPr>
                      <w:r w:rsidRPr="00FE6441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010366" w:rsidRPr="00E06E2F">
                        <w:rPr>
                          <w:sz w:val="23"/>
                          <w:szCs w:val="23"/>
                        </w:rPr>
                        <w:t xml:space="preserve">Projects </w:t>
                      </w:r>
                    </w:p>
                    <w:p w14:paraId="48B1BE18" w14:textId="1F1F8C37" w:rsidR="00FE6441" w:rsidRPr="00D86A80" w:rsidRDefault="00D86A80" w:rsidP="00D86A80">
                      <w:pPr>
                        <w:pStyle w:val="Heading3"/>
                        <w:ind w:firstLine="360"/>
                        <w:jc w:val="left"/>
                        <w:rPr>
                          <w:b/>
                          <w:color w:val="757575" w:themeColor="accent4" w:themeShade="80"/>
                          <w:sz w:val="24"/>
                          <w:szCs w:val="24"/>
                        </w:rPr>
                      </w:pPr>
                      <w:r w:rsidRPr="00D86A80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FE6441" w:rsidRPr="00B12A1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Internship Finder– Web </w:t>
                      </w:r>
                      <w:r w:rsidR="00C36CD3" w:rsidRPr="00B12A1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development </w:t>
                      </w:r>
                      <w:r w:rsidR="00C36CD3" w:rsidRPr="00D86A80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F9BA5CD" wp14:editId="0898F937">
                            <wp:extent cx="114300" cy="114300"/>
                            <wp:effectExtent l="0" t="0" r="0" b="0"/>
                            <wp:docPr id="1193781845" name="Picture 22" descr="Github Logo - Free social media icons">
                              <a:hlinkClick xmlns:a="http://schemas.openxmlformats.org/drawingml/2006/main" r:id="rId2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3781845" name="Picture 22" descr="Github Logo - Free social media icons">
                                      <a:hlinkClick r:id="rId2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D676C2" w14:textId="77777777" w:rsidR="00FE6441" w:rsidRPr="00D86A80" w:rsidRDefault="00FE6441" w:rsidP="00D86A80">
                      <w:pPr>
                        <w:pStyle w:val="Heading3"/>
                        <w:numPr>
                          <w:ilvl w:val="0"/>
                          <w:numId w:val="26"/>
                        </w:numPr>
                        <w:jc w:val="left"/>
                        <w:rPr>
                          <w:rFonts w:asciiTheme="minorHAnsi" w:hAnsiTheme="minorHAnsi" w:cs="Times New Roman"/>
                          <w:color w:val="757575" w:themeColor="accent4" w:themeShade="80"/>
                          <w:position w:val="0"/>
                          <w:sz w:val="24"/>
                          <w:szCs w:val="24"/>
                          <w:lang w:val="en-IN"/>
                        </w:rPr>
                      </w:pPr>
                      <w:r w:rsidRPr="00D86A80">
                        <w:rPr>
                          <w:rFonts w:asciiTheme="minorHAnsi" w:hAnsiTheme="minorHAnsi"/>
                          <w:color w:val="757575" w:themeColor="accent4" w:themeShade="80"/>
                          <w:sz w:val="24"/>
                          <w:szCs w:val="24"/>
                        </w:rPr>
                        <w:t xml:space="preserve">Built an internship platform with </w:t>
                      </w:r>
                      <w:proofErr w:type="spellStart"/>
                      <w:r w:rsidRPr="00D86A80">
                        <w:rPr>
                          <w:rFonts w:asciiTheme="minorHAnsi" w:hAnsiTheme="minorHAnsi"/>
                          <w:color w:val="757575" w:themeColor="accent4" w:themeShade="80"/>
                          <w:sz w:val="24"/>
                          <w:szCs w:val="24"/>
                        </w:rPr>
                        <w:t>wishlist</w:t>
                      </w:r>
                      <w:proofErr w:type="spellEnd"/>
                      <w:r w:rsidRPr="00D86A80">
                        <w:rPr>
                          <w:rFonts w:asciiTheme="minorHAnsi" w:hAnsiTheme="minorHAnsi"/>
                          <w:color w:val="757575" w:themeColor="accent4" w:themeShade="80"/>
                          <w:sz w:val="24"/>
                          <w:szCs w:val="24"/>
                        </w:rPr>
                        <w:t>, notifications, and application tracking features.</w:t>
                      </w:r>
                    </w:p>
                    <w:p w14:paraId="6C2E201E" w14:textId="1637D79B" w:rsidR="005427B5" w:rsidRPr="00D86A80" w:rsidRDefault="00FE6441" w:rsidP="00D86A8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jc w:val="left"/>
                        <w:rPr>
                          <w:sz w:val="24"/>
                        </w:rPr>
                      </w:pPr>
                      <w:r w:rsidRPr="00D86A80">
                        <w:rPr>
                          <w:color w:val="757575" w:themeColor="accent4" w:themeShade="80"/>
                          <w:sz w:val="24"/>
                        </w:rPr>
                        <w:t>Developed</w:t>
                      </w:r>
                      <w:r w:rsidR="005427B5" w:rsidRPr="00D86A80">
                        <w:rPr>
                          <w:color w:val="757575" w:themeColor="accent4" w:themeShade="80"/>
                          <w:sz w:val="24"/>
                        </w:rPr>
                        <w:t xml:space="preserve"> </w:t>
                      </w:r>
                      <w:r w:rsidRPr="00D86A80">
                        <w:rPr>
                          <w:color w:val="757575" w:themeColor="accent4" w:themeShade="80"/>
                          <w:sz w:val="24"/>
                        </w:rPr>
                        <w:t>an analytics dashboard, delivering a complete solution to connect students with internships.</w:t>
                      </w:r>
                    </w:p>
                    <w:p w14:paraId="602FA1BE" w14:textId="77777777" w:rsidR="00D86A80" w:rsidRPr="00D86A80" w:rsidRDefault="00D86A80" w:rsidP="00D86A80">
                      <w:pPr>
                        <w:pStyle w:val="ListParagraph"/>
                        <w:jc w:val="left"/>
                        <w:rPr>
                          <w:sz w:val="24"/>
                        </w:rPr>
                      </w:pPr>
                    </w:p>
                    <w:p w14:paraId="58CF1E03" w14:textId="66DB97C7" w:rsidR="004A4F52" w:rsidRPr="00D86A80" w:rsidRDefault="00D15D0C" w:rsidP="00D86A80">
                      <w:pPr>
                        <w:pStyle w:val="Heading3"/>
                        <w:jc w:val="left"/>
                        <w:rPr>
                          <w:b/>
                          <w:color w:val="757575" w:themeColor="accent4" w:themeShade="80"/>
                          <w:sz w:val="24"/>
                          <w:szCs w:val="24"/>
                        </w:rPr>
                      </w:pPr>
                      <w:r w:rsidRPr="00D86A80">
                        <w:rPr>
                          <w:b/>
                          <w:color w:val="757575" w:themeColor="accent4" w:themeShade="80"/>
                          <w:sz w:val="24"/>
                          <w:szCs w:val="24"/>
                        </w:rPr>
                        <w:t xml:space="preserve">         </w:t>
                      </w:r>
                      <w:r w:rsidR="00010366" w:rsidRPr="00B12A1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Court-Data Fetcher &amp; Mini-</w:t>
                      </w:r>
                      <w:proofErr w:type="gramStart"/>
                      <w:r w:rsidR="00010366" w:rsidRPr="00B12A1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Dashboard</w:t>
                      </w:r>
                      <w:r w:rsidR="004A4F52" w:rsidRPr="00B12A1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67964" w:rsidRPr="00B12A1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A4F52" w:rsidRPr="00B12A1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proofErr w:type="gramEnd"/>
                      <w:r w:rsidR="004A4F52" w:rsidRPr="00B12A1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Web App Project</w:t>
                      </w:r>
                      <w:r w:rsidR="005427B5" w:rsidRPr="00B12A1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427B5" w:rsidRPr="00D86A80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15A9380" wp14:editId="60D30297">
                            <wp:extent cx="121920" cy="121920"/>
                            <wp:effectExtent l="0" t="0" r="0" b="0"/>
                            <wp:docPr id="1689524241" name="Picture 23" descr="Github Logo - Free social media icons">
                              <a:hlinkClick xmlns:a="http://schemas.openxmlformats.org/drawingml/2006/main" r:id="rId2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9524241" name="Picture 23" descr="Github Logo - Free social media icons">
                                      <a:hlinkClick r:id="rId2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886232" w14:textId="77777777" w:rsidR="0091571B" w:rsidRPr="00D86A80" w:rsidRDefault="00010366" w:rsidP="00D86A80">
                      <w:pPr>
                        <w:pStyle w:val="Heading3"/>
                        <w:numPr>
                          <w:ilvl w:val="0"/>
                          <w:numId w:val="23"/>
                        </w:numPr>
                        <w:jc w:val="left"/>
                        <w:rPr>
                          <w:color w:val="757575" w:themeColor="accent4" w:themeShade="80"/>
                          <w:sz w:val="24"/>
                          <w:szCs w:val="24"/>
                          <w:lang w:val="en-IN"/>
                        </w:rPr>
                      </w:pPr>
                      <w:r w:rsidRPr="00D86A80">
                        <w:rPr>
                          <w:color w:val="757575" w:themeColor="accent4" w:themeShade="80"/>
                          <w:sz w:val="24"/>
                          <w:szCs w:val="24"/>
                          <w:lang w:val="en-IN"/>
                        </w:rPr>
                        <w:t>Developed a web app to fetch and display Indian court case details</w:t>
                      </w:r>
                      <w:r w:rsidR="00E57BFC" w:rsidRPr="00D86A80">
                        <w:rPr>
                          <w:color w:val="757575" w:themeColor="accent4" w:themeShade="80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3C98080E" w14:textId="175D166F" w:rsidR="00D86A80" w:rsidRPr="00D86A80" w:rsidRDefault="00010366" w:rsidP="00D86A80">
                      <w:pPr>
                        <w:pStyle w:val="Heading3"/>
                        <w:numPr>
                          <w:ilvl w:val="0"/>
                          <w:numId w:val="23"/>
                        </w:numPr>
                        <w:jc w:val="left"/>
                        <w:rPr>
                          <w:color w:val="757575" w:themeColor="accent4" w:themeShade="80"/>
                          <w:sz w:val="24"/>
                          <w:szCs w:val="24"/>
                          <w:lang w:val="en-IN"/>
                        </w:rPr>
                      </w:pPr>
                      <w:r w:rsidRPr="00D86A80">
                        <w:rPr>
                          <w:color w:val="757575" w:themeColor="accent4" w:themeShade="80"/>
                          <w:sz w:val="24"/>
                          <w:szCs w:val="24"/>
                          <w:lang w:val="en-IN"/>
                        </w:rPr>
                        <w:t>Implemented data handling with manual CAPTCHA input and SQLite database storage</w:t>
                      </w:r>
                    </w:p>
                    <w:p w14:paraId="6C8A8154" w14:textId="77777777" w:rsidR="00D86A80" w:rsidRPr="00D86A80" w:rsidRDefault="00D86A80" w:rsidP="00D86A80">
                      <w:pPr>
                        <w:rPr>
                          <w:sz w:val="24"/>
                          <w:lang w:val="en-IN"/>
                        </w:rPr>
                      </w:pPr>
                    </w:p>
                    <w:p w14:paraId="78CADF16" w14:textId="438138FA" w:rsidR="00F31C4A" w:rsidRPr="00B12A1E" w:rsidRDefault="00F31C4A" w:rsidP="00D86A80">
                      <w:pPr>
                        <w:ind w:left="360"/>
                        <w:jc w:val="left"/>
                        <w:rPr>
                          <w:rFonts w:asciiTheme="majorHAnsi" w:hAnsiTheme="majorHAnsi"/>
                          <w:b/>
                          <w:color w:val="000000" w:themeColor="text1"/>
                          <w:position w:val="9"/>
                          <w:sz w:val="24"/>
                        </w:rPr>
                      </w:pPr>
                      <w:r w:rsidRPr="00B12A1E">
                        <w:rPr>
                          <w:rFonts w:asciiTheme="majorHAnsi" w:hAnsiTheme="majorHAnsi"/>
                          <w:b/>
                          <w:color w:val="000000" w:themeColor="text1"/>
                          <w:position w:val="9"/>
                          <w:sz w:val="24"/>
                        </w:rPr>
                        <w:t>Event Booking System – Web development</w:t>
                      </w:r>
                      <w:r w:rsidR="005427B5" w:rsidRPr="00B12A1E">
                        <w:rPr>
                          <w:rFonts w:asciiTheme="majorHAnsi" w:hAnsiTheme="majorHAnsi"/>
                          <w:b/>
                          <w:color w:val="000000" w:themeColor="text1"/>
                          <w:position w:val="9"/>
                          <w:sz w:val="24"/>
                        </w:rPr>
                        <w:t xml:space="preserve"> </w:t>
                      </w:r>
                      <w:r w:rsidR="005427B5" w:rsidRPr="00B12A1E">
                        <w:rPr>
                          <w:noProof/>
                          <w:color w:val="000000" w:themeColor="text1"/>
                          <w:sz w:val="24"/>
                        </w:rPr>
                        <w:drawing>
                          <wp:inline distT="0" distB="0" distL="0" distR="0" wp14:anchorId="06DFBEA8" wp14:editId="6783B9F1">
                            <wp:extent cx="114300" cy="114300"/>
                            <wp:effectExtent l="0" t="0" r="0" b="0"/>
                            <wp:docPr id="732984720" name="Picture 23" descr="Github Logo - Free social media icons">
                              <a:hlinkClick xmlns:a="http://schemas.openxmlformats.org/drawingml/2006/main" r:id="rId2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2984720" name="Picture 23" descr="Github Logo - Free social media icons">
                                      <a:hlinkClick r:id="rId2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DD50FF" w14:textId="77777777" w:rsidR="00F31C4A" w:rsidRPr="00D86A80" w:rsidRDefault="00F31C4A" w:rsidP="00D86A8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left"/>
                        <w:rPr>
                          <w:color w:val="757575" w:themeColor="accent4" w:themeShade="80"/>
                          <w:sz w:val="24"/>
                        </w:rPr>
                      </w:pPr>
                      <w:r w:rsidRPr="00D86A80">
                        <w:rPr>
                          <w:color w:val="757575" w:themeColor="accent4" w:themeShade="80"/>
                          <w:sz w:val="24"/>
                          <w:lang w:val="en-IN" w:eastAsia="en-IN" w:bidi="ta-IN"/>
                        </w:rPr>
                        <w:t>Built a full-stack event booking platform with React, Node.js/Express, and MongoDB</w:t>
                      </w:r>
                    </w:p>
                    <w:p w14:paraId="170A66F9" w14:textId="4E6035B3" w:rsidR="00D86A80" w:rsidRDefault="00F31C4A" w:rsidP="00D86A80">
                      <w:pPr>
                        <w:pStyle w:val="ListBullet"/>
                        <w:numPr>
                          <w:ilvl w:val="0"/>
                          <w:numId w:val="23"/>
                        </w:numPr>
                        <w:jc w:val="left"/>
                        <w:rPr>
                          <w:color w:val="757575" w:themeColor="accent4" w:themeShade="80"/>
                          <w:sz w:val="24"/>
                          <w:szCs w:val="24"/>
                        </w:rPr>
                      </w:pPr>
                      <w:r w:rsidRPr="00D86A80">
                        <w:rPr>
                          <w:color w:val="757575" w:themeColor="accent4" w:themeShade="80"/>
                          <w:sz w:val="24"/>
                          <w:szCs w:val="24"/>
                          <w:lang w:val="en-IN" w:eastAsia="en-IN" w:bidi="ta-IN"/>
                        </w:rPr>
                        <w:t>Implemented event management (CRUD), multi-step booking, and automated email confirmations</w:t>
                      </w:r>
                      <w:r w:rsidRPr="00D86A80">
                        <w:rPr>
                          <w:color w:val="757575" w:themeColor="accent4" w:themeShade="80"/>
                          <w:sz w:val="24"/>
                          <w:szCs w:val="24"/>
                        </w:rPr>
                        <w:t>.</w:t>
                      </w:r>
                    </w:p>
                    <w:p w14:paraId="79373EE5" w14:textId="77777777" w:rsidR="00D86A80" w:rsidRPr="00D86A80" w:rsidRDefault="00D86A80" w:rsidP="00D86A8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/>
                        <w:jc w:val="left"/>
                        <w:rPr>
                          <w:color w:val="757575" w:themeColor="accent4" w:themeShade="80"/>
                          <w:sz w:val="24"/>
                          <w:szCs w:val="24"/>
                        </w:rPr>
                      </w:pPr>
                    </w:p>
                    <w:p w14:paraId="01DD0E96" w14:textId="5E57C460" w:rsidR="0065772F" w:rsidRPr="00B12A1E" w:rsidRDefault="00C7764E" w:rsidP="00D86A80">
                      <w:pPr>
                        <w:pStyle w:val="Heading3"/>
                        <w:ind w:left="360"/>
                        <w:jc w:val="left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12A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Personalized Healthcare – Web App Project</w:t>
                      </w:r>
                      <w:r w:rsidR="00D86A80" w:rsidRPr="00B12A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86A80" w:rsidRPr="00B12A1E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54DD5EF0" wp14:editId="2F509C95">
                            <wp:extent cx="114300" cy="114300"/>
                            <wp:effectExtent l="0" t="0" r="0" b="0"/>
                            <wp:docPr id="497005541" name="Picture 25" descr="Github Logo - Free social media icons">
                              <a:hlinkClick xmlns:a="http://schemas.openxmlformats.org/drawingml/2006/main" r:id="rId2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7005541" name="Picture 25" descr="Github Logo - Free social media icons">
                                      <a:hlinkClick r:id="rId2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6F41F4" w14:textId="77777777" w:rsidR="00C7764E" w:rsidRPr="00D86A80" w:rsidRDefault="00C7764E" w:rsidP="00D86A8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jc w:val="left"/>
                        <w:rPr>
                          <w:rStyle w:val="Gray"/>
                          <w:sz w:val="24"/>
                        </w:rPr>
                      </w:pPr>
                      <w:r w:rsidRPr="00D86A80">
                        <w:rPr>
                          <w:sz w:val="24"/>
                          <w:lang w:val="en-IN"/>
                        </w:rPr>
                        <w:t xml:space="preserve">Developed a personalized healthcare web application to help users </w:t>
                      </w:r>
                      <w:r w:rsidRPr="00D86A80">
                        <w:rPr>
                          <w:rStyle w:val="Gray"/>
                          <w:sz w:val="24"/>
                        </w:rPr>
                        <w:t>manage and analyze their health data.</w:t>
                      </w:r>
                    </w:p>
                    <w:p w14:paraId="42320556" w14:textId="77777777" w:rsidR="00C7764E" w:rsidRPr="00D86A80" w:rsidRDefault="00C7764E" w:rsidP="00D86A8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jc w:val="left"/>
                        <w:rPr>
                          <w:rStyle w:val="Gray"/>
                          <w:sz w:val="24"/>
                        </w:rPr>
                      </w:pPr>
                      <w:r w:rsidRPr="00D86A80">
                        <w:rPr>
                          <w:rStyle w:val="Gray"/>
                          <w:sz w:val="24"/>
                        </w:rPr>
                        <w:t>Implemented features to provide users with personalized healthcare insights and recommendations.</w:t>
                      </w:r>
                    </w:p>
                    <w:p w14:paraId="3547735B" w14:textId="3FE40067" w:rsidR="00C7764E" w:rsidRPr="00C7764E" w:rsidRDefault="00C7764E" w:rsidP="00D86A80">
                      <w:pPr>
                        <w:jc w:val="left"/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6E0E4A8B" wp14:editId="6599B275">
                <wp:simplePos x="0" y="0"/>
                <wp:positionH relativeFrom="page">
                  <wp:align>right</wp:align>
                </wp:positionH>
                <wp:positionV relativeFrom="page">
                  <wp:posOffset>2185035</wp:posOffset>
                </wp:positionV>
                <wp:extent cx="2773680" cy="27178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271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BDF70" w14:textId="3D2E6FA3" w:rsidR="00F00D23" w:rsidRPr="00C62462" w:rsidRDefault="00F00D23" w:rsidP="00C62462">
                            <w:pPr>
                              <w:pStyle w:val="Heading1"/>
                              <w:rPr>
                                <w:sz w:val="22"/>
                                <w:szCs w:val="22"/>
                              </w:rPr>
                            </w:pPr>
                            <w:r w:rsidRPr="00C62462">
                              <w:rPr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656B5B41" w14:textId="419942EE" w:rsidR="00FF1A58" w:rsidRPr="000D0C21" w:rsidRDefault="00FF1A58" w:rsidP="00FF1A58">
                            <w:pPr>
                              <w:jc w:val="left"/>
                              <w:rPr>
                                <w:b/>
                                <w:iCs/>
                                <w:szCs w:val="22"/>
                              </w:rPr>
                            </w:pPr>
                            <w:r w:rsidRPr="000D0C21">
                              <w:rPr>
                                <w:b/>
                                <w:iCs/>
                                <w:szCs w:val="22"/>
                              </w:rPr>
                              <w:t xml:space="preserve">Bachelor of Technology in </w:t>
                            </w:r>
                            <w:proofErr w:type="gramStart"/>
                            <w:r w:rsidRPr="000D0C21">
                              <w:rPr>
                                <w:b/>
                                <w:iCs/>
                                <w:szCs w:val="22"/>
                              </w:rPr>
                              <w:t>Artificial  Intelligence</w:t>
                            </w:r>
                            <w:proofErr w:type="gramEnd"/>
                            <w:r w:rsidRPr="000D0C21">
                              <w:rPr>
                                <w:b/>
                                <w:iCs/>
                                <w:szCs w:val="22"/>
                              </w:rPr>
                              <w:t xml:space="preserve"> and Machine Learning</w:t>
                            </w:r>
                          </w:p>
                          <w:p w14:paraId="685ED963" w14:textId="6233F9AC" w:rsidR="00F00D23" w:rsidRPr="0001006F" w:rsidRDefault="00FF1A58" w:rsidP="00FF1A58">
                            <w:pPr>
                              <w:jc w:val="left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01006F">
                              <w:rPr>
                                <w:b/>
                                <w:bCs/>
                                <w:szCs w:val="22"/>
                              </w:rPr>
                              <w:t>Kongu</w:t>
                            </w:r>
                            <w:proofErr w:type="spellEnd"/>
                            <w:r w:rsidRPr="0001006F">
                              <w:rPr>
                                <w:b/>
                                <w:bCs/>
                                <w:szCs w:val="22"/>
                              </w:rPr>
                              <w:t xml:space="preserve"> Engineering </w:t>
                            </w:r>
                            <w:r w:rsidR="00CC18FC" w:rsidRPr="0001006F">
                              <w:rPr>
                                <w:b/>
                                <w:bCs/>
                                <w:szCs w:val="22"/>
                              </w:rPr>
                              <w:t>C</w:t>
                            </w:r>
                            <w:r w:rsidRPr="0001006F">
                              <w:rPr>
                                <w:b/>
                                <w:bCs/>
                                <w:szCs w:val="22"/>
                              </w:rPr>
                              <w:t>ollege,</w:t>
                            </w:r>
                            <w:r w:rsidR="00CC18FC" w:rsidRPr="0001006F">
                              <w:rPr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1006F">
                              <w:rPr>
                                <w:b/>
                                <w:bCs/>
                                <w:szCs w:val="22"/>
                              </w:rPr>
                              <w:t>Perundurai</w:t>
                            </w:r>
                            <w:proofErr w:type="spellEnd"/>
                          </w:p>
                          <w:p w14:paraId="19C6AA45" w14:textId="2C3B4F8F" w:rsidR="00F00D23" w:rsidRPr="000D0C21" w:rsidRDefault="00F00D23" w:rsidP="00FF1A58">
                            <w:pPr>
                              <w:jc w:val="left"/>
                              <w:rPr>
                                <w:szCs w:val="22"/>
                              </w:rPr>
                            </w:pPr>
                            <w:r w:rsidRPr="000D0C21">
                              <w:rPr>
                                <w:szCs w:val="22"/>
                              </w:rPr>
                              <w:t>20</w:t>
                            </w:r>
                            <w:r w:rsidR="00FF1A58" w:rsidRPr="000D0C21">
                              <w:rPr>
                                <w:szCs w:val="22"/>
                              </w:rPr>
                              <w:t>23-2027</w:t>
                            </w:r>
                            <w:r w:rsidR="00F1098B">
                              <w:rPr>
                                <w:szCs w:val="22"/>
                              </w:rPr>
                              <w:t xml:space="preserve"> | </w:t>
                            </w:r>
                            <w:r w:rsidR="00F1098B" w:rsidRPr="00F1098B">
                              <w:rPr>
                                <w:szCs w:val="22"/>
                              </w:rPr>
                              <w:t>CGPA 7.80 (Till 4th Semester)</w:t>
                            </w:r>
                          </w:p>
                          <w:p w14:paraId="757EE3D8" w14:textId="77777777" w:rsidR="00F00D23" w:rsidRPr="000D0C21" w:rsidRDefault="00F00D23" w:rsidP="000B296B">
                            <w:pPr>
                              <w:pStyle w:val="Smallspac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D5995F7" w14:textId="77777777" w:rsidR="00FF1A58" w:rsidRPr="000D0C21" w:rsidRDefault="00FF1A58" w:rsidP="0065772F">
                            <w:pPr>
                              <w:rPr>
                                <w:b/>
                                <w:iCs/>
                                <w:szCs w:val="22"/>
                              </w:rPr>
                            </w:pPr>
                            <w:r w:rsidRPr="000D0C21">
                              <w:rPr>
                                <w:b/>
                                <w:iCs/>
                                <w:szCs w:val="22"/>
                              </w:rPr>
                              <w:t>12th Standard</w:t>
                            </w:r>
                          </w:p>
                          <w:p w14:paraId="4DBD213F" w14:textId="75B5375B" w:rsidR="00F00D23" w:rsidRPr="000D0C21" w:rsidRDefault="00FF1A58" w:rsidP="00FF1A58">
                            <w:pPr>
                              <w:jc w:val="left"/>
                              <w:rPr>
                                <w:szCs w:val="22"/>
                              </w:rPr>
                            </w:pPr>
                            <w:r w:rsidRPr="000D0C21">
                              <w:rPr>
                                <w:b/>
                                <w:bCs/>
                                <w:szCs w:val="22"/>
                              </w:rPr>
                              <w:t>Erode Hindu Kalvi Nilayam, Erode</w:t>
                            </w:r>
                            <w:r w:rsidRPr="000D0C21">
                              <w:rPr>
                                <w:szCs w:val="22"/>
                              </w:rPr>
                              <w:br/>
                            </w:r>
                            <w:r w:rsidR="00F00D23" w:rsidRPr="000D0C21">
                              <w:rPr>
                                <w:szCs w:val="22"/>
                              </w:rPr>
                              <w:t>20</w:t>
                            </w:r>
                            <w:r w:rsidRPr="000D0C21">
                              <w:rPr>
                                <w:szCs w:val="22"/>
                              </w:rPr>
                              <w:t>23</w:t>
                            </w:r>
                            <w:r w:rsidR="00F1098B">
                              <w:rPr>
                                <w:szCs w:val="22"/>
                              </w:rPr>
                              <w:t xml:space="preserve"> | Percentage :75.1</w:t>
                            </w:r>
                          </w:p>
                          <w:p w14:paraId="081DFB8B" w14:textId="77777777" w:rsidR="00FF1A58" w:rsidRPr="000D0C21" w:rsidRDefault="00FF1A58" w:rsidP="00FF1A58">
                            <w:pPr>
                              <w:jc w:val="left"/>
                              <w:rPr>
                                <w:szCs w:val="22"/>
                              </w:rPr>
                            </w:pPr>
                          </w:p>
                          <w:p w14:paraId="37D019CB" w14:textId="449B9999" w:rsidR="00FF1A58" w:rsidRPr="000D0C21" w:rsidRDefault="00FF1A58" w:rsidP="00FF1A58">
                            <w:pPr>
                              <w:jc w:val="left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0D0C21">
                              <w:rPr>
                                <w:b/>
                                <w:bCs/>
                                <w:szCs w:val="22"/>
                              </w:rPr>
                              <w:t>10</w:t>
                            </w:r>
                            <w:r w:rsidRPr="000D0C21">
                              <w:rPr>
                                <w:b/>
                                <w:bCs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0D0C21">
                              <w:rPr>
                                <w:b/>
                                <w:bCs/>
                                <w:szCs w:val="22"/>
                              </w:rPr>
                              <w:t xml:space="preserve"> Standard</w:t>
                            </w:r>
                            <w:r w:rsidRPr="000D0C21">
                              <w:rPr>
                                <w:b/>
                                <w:bCs/>
                                <w:szCs w:val="22"/>
                              </w:rPr>
                              <w:br/>
                              <w:t>Erode Hindu Kalvi Nilayam, Erode</w:t>
                            </w:r>
                            <w:r w:rsidRPr="000D0C21">
                              <w:rPr>
                                <w:b/>
                                <w:bCs/>
                                <w:szCs w:val="22"/>
                              </w:rPr>
                              <w:br/>
                            </w:r>
                            <w:r w:rsidRPr="0001006F">
                              <w:rPr>
                                <w:szCs w:val="22"/>
                              </w:rPr>
                              <w:t>2021</w:t>
                            </w:r>
                            <w:r w:rsidR="00F1098B" w:rsidRPr="0001006F">
                              <w:rPr>
                                <w:szCs w:val="22"/>
                              </w:rPr>
                              <w:t xml:space="preserve"> | </w:t>
                            </w:r>
                            <w:proofErr w:type="gramStart"/>
                            <w:r w:rsidR="00F1098B" w:rsidRPr="0001006F">
                              <w:rPr>
                                <w:szCs w:val="22"/>
                              </w:rPr>
                              <w:t>Percentage :</w:t>
                            </w:r>
                            <w:proofErr w:type="gramEnd"/>
                            <w:r w:rsidR="00F1098B" w:rsidRPr="0001006F">
                              <w:rPr>
                                <w:szCs w:val="22"/>
                              </w:rPr>
                              <w:t xml:space="preserve"> </w:t>
                            </w:r>
                            <w:r w:rsidR="00B12A1E">
                              <w:rPr>
                                <w:szCs w:val="22"/>
                              </w:rPr>
                              <w:t>ALL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E4A8B" id="_x0000_s1028" type="#_x0000_t202" style="position:absolute;left:0;text-align:left;margin-left:167.2pt;margin-top:172.05pt;width:218.4pt;height:21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" filled="f" stroked="f">
                <v:textbox>
                  <w:txbxContent>
                    <w:p w14:paraId="42EBDF70" w14:textId="3D2E6FA3" w:rsidR="00F00D23" w:rsidRPr="00C62462" w:rsidRDefault="00F00D23" w:rsidP="00C62462">
                      <w:pPr>
                        <w:pStyle w:val="Heading1"/>
                        <w:rPr>
                          <w:sz w:val="22"/>
                          <w:szCs w:val="22"/>
                        </w:rPr>
                      </w:pPr>
                      <w:r w:rsidRPr="00C62462">
                        <w:rPr>
                          <w:sz w:val="22"/>
                          <w:szCs w:val="22"/>
                        </w:rPr>
                        <w:t>Education</w:t>
                      </w:r>
                    </w:p>
                    <w:p w14:paraId="656B5B41" w14:textId="419942EE" w:rsidR="00FF1A58" w:rsidRPr="000D0C21" w:rsidRDefault="00FF1A58" w:rsidP="00FF1A58">
                      <w:pPr>
                        <w:jc w:val="left"/>
                        <w:rPr>
                          <w:b/>
                          <w:iCs/>
                          <w:szCs w:val="22"/>
                        </w:rPr>
                      </w:pPr>
                      <w:r w:rsidRPr="000D0C21">
                        <w:rPr>
                          <w:b/>
                          <w:iCs/>
                          <w:szCs w:val="22"/>
                        </w:rPr>
                        <w:t xml:space="preserve">Bachelor of Technology in </w:t>
                      </w:r>
                      <w:proofErr w:type="gramStart"/>
                      <w:r w:rsidRPr="000D0C21">
                        <w:rPr>
                          <w:b/>
                          <w:iCs/>
                          <w:szCs w:val="22"/>
                        </w:rPr>
                        <w:t>Artificial  Intelligence</w:t>
                      </w:r>
                      <w:proofErr w:type="gramEnd"/>
                      <w:r w:rsidRPr="000D0C21">
                        <w:rPr>
                          <w:b/>
                          <w:iCs/>
                          <w:szCs w:val="22"/>
                        </w:rPr>
                        <w:t xml:space="preserve"> and Machine Learning</w:t>
                      </w:r>
                    </w:p>
                    <w:p w14:paraId="685ED963" w14:textId="6233F9AC" w:rsidR="00F00D23" w:rsidRPr="0001006F" w:rsidRDefault="00FF1A58" w:rsidP="00FF1A58">
                      <w:pPr>
                        <w:jc w:val="left"/>
                        <w:rPr>
                          <w:b/>
                          <w:bCs/>
                          <w:szCs w:val="22"/>
                        </w:rPr>
                      </w:pPr>
                      <w:proofErr w:type="spellStart"/>
                      <w:r w:rsidRPr="0001006F">
                        <w:rPr>
                          <w:b/>
                          <w:bCs/>
                          <w:szCs w:val="22"/>
                        </w:rPr>
                        <w:t>Kongu</w:t>
                      </w:r>
                      <w:proofErr w:type="spellEnd"/>
                      <w:r w:rsidRPr="0001006F">
                        <w:rPr>
                          <w:b/>
                          <w:bCs/>
                          <w:szCs w:val="22"/>
                        </w:rPr>
                        <w:t xml:space="preserve"> Engineering </w:t>
                      </w:r>
                      <w:r w:rsidR="00CC18FC" w:rsidRPr="0001006F">
                        <w:rPr>
                          <w:b/>
                          <w:bCs/>
                          <w:szCs w:val="22"/>
                        </w:rPr>
                        <w:t>C</w:t>
                      </w:r>
                      <w:r w:rsidRPr="0001006F">
                        <w:rPr>
                          <w:b/>
                          <w:bCs/>
                          <w:szCs w:val="22"/>
                        </w:rPr>
                        <w:t>ollege,</w:t>
                      </w:r>
                      <w:r w:rsidR="00CC18FC" w:rsidRPr="0001006F">
                        <w:rPr>
                          <w:b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01006F">
                        <w:rPr>
                          <w:b/>
                          <w:bCs/>
                          <w:szCs w:val="22"/>
                        </w:rPr>
                        <w:t>Perundurai</w:t>
                      </w:r>
                      <w:proofErr w:type="spellEnd"/>
                    </w:p>
                    <w:p w14:paraId="19C6AA45" w14:textId="2C3B4F8F" w:rsidR="00F00D23" w:rsidRPr="000D0C21" w:rsidRDefault="00F00D23" w:rsidP="00FF1A58">
                      <w:pPr>
                        <w:jc w:val="left"/>
                        <w:rPr>
                          <w:szCs w:val="22"/>
                        </w:rPr>
                      </w:pPr>
                      <w:r w:rsidRPr="000D0C21">
                        <w:rPr>
                          <w:szCs w:val="22"/>
                        </w:rPr>
                        <w:t>20</w:t>
                      </w:r>
                      <w:r w:rsidR="00FF1A58" w:rsidRPr="000D0C21">
                        <w:rPr>
                          <w:szCs w:val="22"/>
                        </w:rPr>
                        <w:t>23-2027</w:t>
                      </w:r>
                      <w:r w:rsidR="00F1098B">
                        <w:rPr>
                          <w:szCs w:val="22"/>
                        </w:rPr>
                        <w:t xml:space="preserve"> | </w:t>
                      </w:r>
                      <w:r w:rsidR="00F1098B" w:rsidRPr="00F1098B">
                        <w:rPr>
                          <w:szCs w:val="22"/>
                        </w:rPr>
                        <w:t>CGPA 7.80 (Till 4th Semester)</w:t>
                      </w:r>
                    </w:p>
                    <w:p w14:paraId="757EE3D8" w14:textId="77777777" w:rsidR="00F00D23" w:rsidRPr="000D0C21" w:rsidRDefault="00F00D23" w:rsidP="000B296B">
                      <w:pPr>
                        <w:pStyle w:val="Smallspace"/>
                        <w:rPr>
                          <w:sz w:val="22"/>
                          <w:szCs w:val="22"/>
                        </w:rPr>
                      </w:pPr>
                    </w:p>
                    <w:p w14:paraId="3D5995F7" w14:textId="77777777" w:rsidR="00FF1A58" w:rsidRPr="000D0C21" w:rsidRDefault="00FF1A58" w:rsidP="0065772F">
                      <w:pPr>
                        <w:rPr>
                          <w:b/>
                          <w:iCs/>
                          <w:szCs w:val="22"/>
                        </w:rPr>
                      </w:pPr>
                      <w:r w:rsidRPr="000D0C21">
                        <w:rPr>
                          <w:b/>
                          <w:iCs/>
                          <w:szCs w:val="22"/>
                        </w:rPr>
                        <w:t>12th Standard</w:t>
                      </w:r>
                    </w:p>
                    <w:p w14:paraId="4DBD213F" w14:textId="75B5375B" w:rsidR="00F00D23" w:rsidRPr="000D0C21" w:rsidRDefault="00FF1A58" w:rsidP="00FF1A58">
                      <w:pPr>
                        <w:jc w:val="left"/>
                        <w:rPr>
                          <w:szCs w:val="22"/>
                        </w:rPr>
                      </w:pPr>
                      <w:r w:rsidRPr="000D0C21">
                        <w:rPr>
                          <w:b/>
                          <w:bCs/>
                          <w:szCs w:val="22"/>
                        </w:rPr>
                        <w:t>Erode Hindu Kalvi Nilayam, Erode</w:t>
                      </w:r>
                      <w:r w:rsidRPr="000D0C21">
                        <w:rPr>
                          <w:szCs w:val="22"/>
                        </w:rPr>
                        <w:br/>
                      </w:r>
                      <w:r w:rsidR="00F00D23" w:rsidRPr="000D0C21">
                        <w:rPr>
                          <w:szCs w:val="22"/>
                        </w:rPr>
                        <w:t>20</w:t>
                      </w:r>
                      <w:r w:rsidRPr="000D0C21">
                        <w:rPr>
                          <w:szCs w:val="22"/>
                        </w:rPr>
                        <w:t>23</w:t>
                      </w:r>
                      <w:r w:rsidR="00F1098B">
                        <w:rPr>
                          <w:szCs w:val="22"/>
                        </w:rPr>
                        <w:t xml:space="preserve"> | Percentage :75.1</w:t>
                      </w:r>
                    </w:p>
                    <w:p w14:paraId="081DFB8B" w14:textId="77777777" w:rsidR="00FF1A58" w:rsidRPr="000D0C21" w:rsidRDefault="00FF1A58" w:rsidP="00FF1A58">
                      <w:pPr>
                        <w:jc w:val="left"/>
                        <w:rPr>
                          <w:szCs w:val="22"/>
                        </w:rPr>
                      </w:pPr>
                    </w:p>
                    <w:p w14:paraId="37D019CB" w14:textId="449B9999" w:rsidR="00FF1A58" w:rsidRPr="000D0C21" w:rsidRDefault="00FF1A58" w:rsidP="00FF1A58">
                      <w:pPr>
                        <w:jc w:val="left"/>
                        <w:rPr>
                          <w:b/>
                          <w:bCs/>
                          <w:szCs w:val="22"/>
                        </w:rPr>
                      </w:pPr>
                      <w:r w:rsidRPr="000D0C21">
                        <w:rPr>
                          <w:b/>
                          <w:bCs/>
                          <w:szCs w:val="22"/>
                        </w:rPr>
                        <w:t>10</w:t>
                      </w:r>
                      <w:r w:rsidRPr="000D0C21">
                        <w:rPr>
                          <w:b/>
                          <w:bCs/>
                          <w:szCs w:val="22"/>
                          <w:vertAlign w:val="superscript"/>
                        </w:rPr>
                        <w:t>th</w:t>
                      </w:r>
                      <w:r w:rsidRPr="000D0C21">
                        <w:rPr>
                          <w:b/>
                          <w:bCs/>
                          <w:szCs w:val="22"/>
                        </w:rPr>
                        <w:t xml:space="preserve"> Standard</w:t>
                      </w:r>
                      <w:r w:rsidRPr="000D0C21">
                        <w:rPr>
                          <w:b/>
                          <w:bCs/>
                          <w:szCs w:val="22"/>
                        </w:rPr>
                        <w:br/>
                        <w:t>Erode Hindu Kalvi Nilayam, Erode</w:t>
                      </w:r>
                      <w:r w:rsidRPr="000D0C21">
                        <w:rPr>
                          <w:b/>
                          <w:bCs/>
                          <w:szCs w:val="22"/>
                        </w:rPr>
                        <w:br/>
                      </w:r>
                      <w:r w:rsidRPr="0001006F">
                        <w:rPr>
                          <w:szCs w:val="22"/>
                        </w:rPr>
                        <w:t>2021</w:t>
                      </w:r>
                      <w:r w:rsidR="00F1098B" w:rsidRPr="0001006F">
                        <w:rPr>
                          <w:szCs w:val="22"/>
                        </w:rPr>
                        <w:t xml:space="preserve"> | </w:t>
                      </w:r>
                      <w:proofErr w:type="gramStart"/>
                      <w:r w:rsidR="00F1098B" w:rsidRPr="0001006F">
                        <w:rPr>
                          <w:szCs w:val="22"/>
                        </w:rPr>
                        <w:t>Percentage :</w:t>
                      </w:r>
                      <w:proofErr w:type="gramEnd"/>
                      <w:r w:rsidR="00F1098B" w:rsidRPr="0001006F">
                        <w:rPr>
                          <w:szCs w:val="22"/>
                        </w:rPr>
                        <w:t xml:space="preserve"> </w:t>
                      </w:r>
                      <w:r w:rsidR="00B12A1E">
                        <w:rPr>
                          <w:szCs w:val="22"/>
                        </w:rPr>
                        <w:t>ALL PASS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234E9632" wp14:editId="4EF62952">
                <wp:simplePos x="0" y="0"/>
                <wp:positionH relativeFrom="page">
                  <wp:align>right</wp:align>
                </wp:positionH>
                <wp:positionV relativeFrom="page">
                  <wp:posOffset>4864100</wp:posOffset>
                </wp:positionV>
                <wp:extent cx="2923540" cy="20955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540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33960" w14:textId="03D74AC9" w:rsidR="00F00D23" w:rsidRPr="00E06E2F" w:rsidRDefault="00FF1A58" w:rsidP="000D0C21">
                            <w:pPr>
                              <w:pStyle w:val="Heading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    </w:t>
                            </w:r>
                            <w:r w:rsidR="00F00D23" w:rsidRPr="00E06E2F">
                              <w:rPr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1DC802DD" w14:textId="77777777" w:rsidR="00FF1A58" w:rsidRPr="00E06E2F" w:rsidRDefault="00FF1A58" w:rsidP="00367964">
                            <w:pPr>
                              <w:pStyle w:val="ListBullet2"/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E06E2F">
                              <w:rPr>
                                <w:b/>
                                <w:bCs/>
                                <w:szCs w:val="22"/>
                              </w:rPr>
                              <w:t>Technical Language:</w:t>
                            </w:r>
                          </w:p>
                          <w:p w14:paraId="389A4E61" w14:textId="0EDC9EE9" w:rsidR="00F00D23" w:rsidRPr="00E06E2F" w:rsidRDefault="00367964" w:rsidP="00367964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  <w:rPr>
                                <w:szCs w:val="22"/>
                              </w:rPr>
                            </w:pPr>
                            <w:r w:rsidRPr="00E06E2F">
                              <w:rPr>
                                <w:szCs w:val="22"/>
                              </w:rPr>
                              <w:t xml:space="preserve"> </w:t>
                            </w:r>
                            <w:r w:rsidR="000D0C21" w:rsidRPr="00E06E2F">
                              <w:rPr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 w:rsidR="00FF1A58" w:rsidRPr="00E06E2F">
                              <w:rPr>
                                <w:szCs w:val="22"/>
                              </w:rPr>
                              <w:t>C,  Java,  Python,  Machine</w:t>
                            </w:r>
                            <w:proofErr w:type="gramEnd"/>
                            <w:r w:rsidR="00FF1A58" w:rsidRPr="00E06E2F">
                              <w:rPr>
                                <w:szCs w:val="22"/>
                              </w:rPr>
                              <w:t xml:space="preserve"> learning.</w:t>
                            </w:r>
                          </w:p>
                          <w:p w14:paraId="3B35530C" w14:textId="77777777" w:rsidR="00FF1A58" w:rsidRPr="00E06E2F" w:rsidRDefault="00FF1A58" w:rsidP="00367964">
                            <w:pPr>
                              <w:pStyle w:val="ListBullet2"/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rFonts w:ascii="Source Sans Pro" w:hAnsi="Source Sans Pro"/>
                                <w:b/>
                                <w:bCs/>
                                <w:szCs w:val="22"/>
                              </w:rPr>
                            </w:pPr>
                            <w:r w:rsidRPr="00E06E2F">
                              <w:rPr>
                                <w:rFonts w:ascii="Source Sans Pro" w:hAnsi="Source Sans Pro"/>
                                <w:b/>
                                <w:bCs/>
                                <w:szCs w:val="22"/>
                              </w:rPr>
                              <w:t xml:space="preserve">Databases: </w:t>
                            </w:r>
                          </w:p>
                          <w:p w14:paraId="3AE38859" w14:textId="7D4ACCED" w:rsidR="00FF1A58" w:rsidRPr="00E06E2F" w:rsidRDefault="00367964" w:rsidP="00367964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  <w:rPr>
                                <w:rFonts w:ascii="Source Sans Pro" w:hAnsi="Source Sans Pro"/>
                                <w:szCs w:val="22"/>
                              </w:rPr>
                            </w:pPr>
                            <w:r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="00FF1A58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>MySql</w:t>
                            </w:r>
                            <w:proofErr w:type="spellEnd"/>
                            <w:r w:rsidR="00FF1A58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>,  MongoDB</w:t>
                            </w:r>
                            <w:proofErr w:type="gramEnd"/>
                            <w:r w:rsidR="00FF1A58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>.</w:t>
                            </w:r>
                          </w:p>
                          <w:p w14:paraId="4F530ECC" w14:textId="77777777" w:rsidR="00FF1A58" w:rsidRPr="00E06E2F" w:rsidRDefault="00FF1A58" w:rsidP="00367964">
                            <w:pPr>
                              <w:pStyle w:val="ListBullet2"/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rFonts w:ascii="Source Sans Pro" w:hAnsi="Source Sans Pro"/>
                                <w:b/>
                                <w:bCs/>
                                <w:szCs w:val="22"/>
                              </w:rPr>
                            </w:pPr>
                            <w:r w:rsidRPr="00E06E2F">
                              <w:rPr>
                                <w:rFonts w:ascii="Source Sans Pro" w:hAnsi="Source Sans Pro"/>
                                <w:b/>
                                <w:bCs/>
                                <w:szCs w:val="22"/>
                              </w:rPr>
                              <w:t xml:space="preserve">Web Development: </w:t>
                            </w:r>
                          </w:p>
                          <w:p w14:paraId="0BCAB163" w14:textId="52D191A4" w:rsidR="00FF1A58" w:rsidRPr="00E06E2F" w:rsidRDefault="00367964" w:rsidP="00367964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  <w:rPr>
                                <w:rFonts w:ascii="Source Sans Pro" w:hAnsi="Source Sans Pro"/>
                                <w:szCs w:val="22"/>
                              </w:rPr>
                            </w:pPr>
                            <w:r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 xml:space="preserve">        </w:t>
                            </w:r>
                            <w:r w:rsidR="00FF1A58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>HTML, CSS, MERN</w:t>
                            </w:r>
                          </w:p>
                          <w:p w14:paraId="5BCC1366" w14:textId="77777777" w:rsidR="00367964" w:rsidRPr="00E06E2F" w:rsidRDefault="00FF1A58" w:rsidP="00367964">
                            <w:pPr>
                              <w:pStyle w:val="ListBullet2"/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rFonts w:ascii="Source Sans Pro" w:hAnsi="Source Sans Pro"/>
                                <w:b/>
                                <w:bCs/>
                                <w:szCs w:val="22"/>
                              </w:rPr>
                            </w:pPr>
                            <w:proofErr w:type="gramStart"/>
                            <w:r w:rsidRPr="00E06E2F">
                              <w:rPr>
                                <w:rFonts w:ascii="Source Sans Pro" w:hAnsi="Source Sans Pro"/>
                                <w:b/>
                                <w:bCs/>
                                <w:szCs w:val="22"/>
                              </w:rPr>
                              <w:t>Tools :</w:t>
                            </w:r>
                            <w:proofErr w:type="gramEnd"/>
                          </w:p>
                          <w:p w14:paraId="2EC190A6" w14:textId="06CAC3E6" w:rsidR="00FF1A58" w:rsidRPr="00FF1A58" w:rsidRDefault="00367964" w:rsidP="00367964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="00FF1A58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>Github</w:t>
                            </w:r>
                            <w:proofErr w:type="spellEnd"/>
                            <w:r w:rsidR="00FF1A58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 xml:space="preserve">, </w:t>
                            </w:r>
                            <w:r w:rsidR="00551AD4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 xml:space="preserve">Git, </w:t>
                            </w:r>
                            <w:r w:rsidR="00FF1A58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>Linux</w:t>
                            </w:r>
                            <w:r w:rsidR="00802506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802506" w:rsidRPr="00E06E2F">
                              <w:rPr>
                                <w:rFonts w:ascii="Source Sans Pro" w:hAnsi="Source Sans Pro"/>
                                <w:szCs w:val="22"/>
                              </w:rPr>
                              <w:t>PowerBI</w:t>
                            </w:r>
                            <w:proofErr w:type="spellEnd"/>
                            <w:r w:rsidR="00FF1A58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9632" id="_x0000_s1029" type="#_x0000_t202" style="position:absolute;left:0;text-align:left;margin-left:179pt;margin-top:383pt;width:230.2pt;height:16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" filled="f" stroked="f">
                <v:textbox>
                  <w:txbxContent>
                    <w:p w14:paraId="40733960" w14:textId="03D74AC9" w:rsidR="00F00D23" w:rsidRPr="00E06E2F" w:rsidRDefault="00FF1A58" w:rsidP="000D0C21">
                      <w:pPr>
                        <w:pStyle w:val="Heading1"/>
                        <w:rPr>
                          <w:sz w:val="22"/>
                          <w:szCs w:val="22"/>
                        </w:rPr>
                      </w:pPr>
                      <w:r>
                        <w:t xml:space="preserve">    </w:t>
                      </w:r>
                      <w:r w:rsidR="00F00D23" w:rsidRPr="00E06E2F">
                        <w:rPr>
                          <w:sz w:val="22"/>
                          <w:szCs w:val="22"/>
                        </w:rPr>
                        <w:t>Skills</w:t>
                      </w:r>
                    </w:p>
                    <w:p w14:paraId="1DC802DD" w14:textId="77777777" w:rsidR="00FF1A58" w:rsidRPr="00E06E2F" w:rsidRDefault="00FF1A58" w:rsidP="00367964">
                      <w:pPr>
                        <w:pStyle w:val="ListBullet2"/>
                        <w:numPr>
                          <w:ilvl w:val="0"/>
                          <w:numId w:val="10"/>
                        </w:numPr>
                        <w:jc w:val="left"/>
                        <w:rPr>
                          <w:b/>
                          <w:bCs/>
                          <w:szCs w:val="22"/>
                        </w:rPr>
                      </w:pPr>
                      <w:r w:rsidRPr="00E06E2F">
                        <w:rPr>
                          <w:b/>
                          <w:bCs/>
                          <w:szCs w:val="22"/>
                        </w:rPr>
                        <w:t>Technical Language:</w:t>
                      </w:r>
                    </w:p>
                    <w:p w14:paraId="389A4E61" w14:textId="0EDC9EE9" w:rsidR="00F00D23" w:rsidRPr="00E06E2F" w:rsidRDefault="00367964" w:rsidP="00367964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720"/>
                        <w:jc w:val="left"/>
                        <w:rPr>
                          <w:szCs w:val="22"/>
                        </w:rPr>
                      </w:pPr>
                      <w:r w:rsidRPr="00E06E2F">
                        <w:rPr>
                          <w:szCs w:val="22"/>
                        </w:rPr>
                        <w:t xml:space="preserve"> </w:t>
                      </w:r>
                      <w:r w:rsidR="000D0C21" w:rsidRPr="00E06E2F">
                        <w:rPr>
                          <w:szCs w:val="22"/>
                        </w:rPr>
                        <w:t xml:space="preserve">     </w:t>
                      </w:r>
                      <w:proofErr w:type="gramStart"/>
                      <w:r w:rsidR="00FF1A58" w:rsidRPr="00E06E2F">
                        <w:rPr>
                          <w:szCs w:val="22"/>
                        </w:rPr>
                        <w:t>C,  Java,  Python,  Machine</w:t>
                      </w:r>
                      <w:proofErr w:type="gramEnd"/>
                      <w:r w:rsidR="00FF1A58" w:rsidRPr="00E06E2F">
                        <w:rPr>
                          <w:szCs w:val="22"/>
                        </w:rPr>
                        <w:t xml:space="preserve"> learning.</w:t>
                      </w:r>
                    </w:p>
                    <w:p w14:paraId="3B35530C" w14:textId="77777777" w:rsidR="00FF1A58" w:rsidRPr="00E06E2F" w:rsidRDefault="00FF1A58" w:rsidP="00367964">
                      <w:pPr>
                        <w:pStyle w:val="ListBullet2"/>
                        <w:numPr>
                          <w:ilvl w:val="0"/>
                          <w:numId w:val="10"/>
                        </w:numPr>
                        <w:jc w:val="left"/>
                        <w:rPr>
                          <w:rFonts w:ascii="Source Sans Pro" w:hAnsi="Source Sans Pro"/>
                          <w:b/>
                          <w:bCs/>
                          <w:szCs w:val="22"/>
                        </w:rPr>
                      </w:pPr>
                      <w:r w:rsidRPr="00E06E2F">
                        <w:rPr>
                          <w:rFonts w:ascii="Source Sans Pro" w:hAnsi="Source Sans Pro"/>
                          <w:b/>
                          <w:bCs/>
                          <w:szCs w:val="22"/>
                        </w:rPr>
                        <w:t xml:space="preserve">Databases: </w:t>
                      </w:r>
                    </w:p>
                    <w:p w14:paraId="3AE38859" w14:textId="7D4ACCED" w:rsidR="00FF1A58" w:rsidRPr="00E06E2F" w:rsidRDefault="00367964" w:rsidP="00367964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720"/>
                        <w:jc w:val="left"/>
                        <w:rPr>
                          <w:rFonts w:ascii="Source Sans Pro" w:hAnsi="Source Sans Pro"/>
                          <w:szCs w:val="22"/>
                        </w:rPr>
                      </w:pPr>
                      <w:r w:rsidRPr="00E06E2F">
                        <w:rPr>
                          <w:rFonts w:ascii="Source Sans Pro" w:hAnsi="Source Sans Pro"/>
                          <w:szCs w:val="22"/>
                        </w:rPr>
                        <w:t xml:space="preserve">       </w:t>
                      </w:r>
                      <w:proofErr w:type="spellStart"/>
                      <w:proofErr w:type="gramStart"/>
                      <w:r w:rsidR="00FF1A58" w:rsidRPr="00E06E2F">
                        <w:rPr>
                          <w:rFonts w:ascii="Source Sans Pro" w:hAnsi="Source Sans Pro"/>
                          <w:szCs w:val="22"/>
                        </w:rPr>
                        <w:t>MySql</w:t>
                      </w:r>
                      <w:proofErr w:type="spellEnd"/>
                      <w:r w:rsidR="00FF1A58" w:rsidRPr="00E06E2F">
                        <w:rPr>
                          <w:rFonts w:ascii="Source Sans Pro" w:hAnsi="Source Sans Pro"/>
                          <w:szCs w:val="22"/>
                        </w:rPr>
                        <w:t>,  MongoDB</w:t>
                      </w:r>
                      <w:proofErr w:type="gramEnd"/>
                      <w:r w:rsidR="00FF1A58" w:rsidRPr="00E06E2F">
                        <w:rPr>
                          <w:rFonts w:ascii="Source Sans Pro" w:hAnsi="Source Sans Pro"/>
                          <w:szCs w:val="22"/>
                        </w:rPr>
                        <w:t>.</w:t>
                      </w:r>
                    </w:p>
                    <w:p w14:paraId="4F530ECC" w14:textId="77777777" w:rsidR="00FF1A58" w:rsidRPr="00E06E2F" w:rsidRDefault="00FF1A58" w:rsidP="00367964">
                      <w:pPr>
                        <w:pStyle w:val="ListBullet2"/>
                        <w:numPr>
                          <w:ilvl w:val="0"/>
                          <w:numId w:val="10"/>
                        </w:numPr>
                        <w:jc w:val="left"/>
                        <w:rPr>
                          <w:rFonts w:ascii="Source Sans Pro" w:hAnsi="Source Sans Pro"/>
                          <w:b/>
                          <w:bCs/>
                          <w:szCs w:val="22"/>
                        </w:rPr>
                      </w:pPr>
                      <w:r w:rsidRPr="00E06E2F">
                        <w:rPr>
                          <w:rFonts w:ascii="Source Sans Pro" w:hAnsi="Source Sans Pro"/>
                          <w:b/>
                          <w:bCs/>
                          <w:szCs w:val="22"/>
                        </w:rPr>
                        <w:t xml:space="preserve">Web Development: </w:t>
                      </w:r>
                    </w:p>
                    <w:p w14:paraId="0BCAB163" w14:textId="52D191A4" w:rsidR="00FF1A58" w:rsidRPr="00E06E2F" w:rsidRDefault="00367964" w:rsidP="00367964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720"/>
                        <w:jc w:val="left"/>
                        <w:rPr>
                          <w:rFonts w:ascii="Source Sans Pro" w:hAnsi="Source Sans Pro"/>
                          <w:szCs w:val="22"/>
                        </w:rPr>
                      </w:pPr>
                      <w:r w:rsidRPr="00E06E2F">
                        <w:rPr>
                          <w:rFonts w:ascii="Source Sans Pro" w:hAnsi="Source Sans Pro"/>
                          <w:szCs w:val="22"/>
                        </w:rPr>
                        <w:t xml:space="preserve">        </w:t>
                      </w:r>
                      <w:r w:rsidR="00FF1A58" w:rsidRPr="00E06E2F">
                        <w:rPr>
                          <w:rFonts w:ascii="Source Sans Pro" w:hAnsi="Source Sans Pro"/>
                          <w:szCs w:val="22"/>
                        </w:rPr>
                        <w:t>HTML, CSS, MERN</w:t>
                      </w:r>
                    </w:p>
                    <w:p w14:paraId="5BCC1366" w14:textId="77777777" w:rsidR="00367964" w:rsidRPr="00E06E2F" w:rsidRDefault="00FF1A58" w:rsidP="00367964">
                      <w:pPr>
                        <w:pStyle w:val="ListBullet2"/>
                        <w:numPr>
                          <w:ilvl w:val="0"/>
                          <w:numId w:val="10"/>
                        </w:numPr>
                        <w:jc w:val="left"/>
                        <w:rPr>
                          <w:rFonts w:ascii="Source Sans Pro" w:hAnsi="Source Sans Pro"/>
                          <w:b/>
                          <w:bCs/>
                          <w:szCs w:val="22"/>
                        </w:rPr>
                      </w:pPr>
                      <w:proofErr w:type="gramStart"/>
                      <w:r w:rsidRPr="00E06E2F">
                        <w:rPr>
                          <w:rFonts w:ascii="Source Sans Pro" w:hAnsi="Source Sans Pro"/>
                          <w:b/>
                          <w:bCs/>
                          <w:szCs w:val="22"/>
                        </w:rPr>
                        <w:t>Tools :</w:t>
                      </w:r>
                      <w:proofErr w:type="gramEnd"/>
                    </w:p>
                    <w:p w14:paraId="2EC190A6" w14:textId="06CAC3E6" w:rsidR="00FF1A58" w:rsidRPr="00FF1A58" w:rsidRDefault="00367964" w:rsidP="00367964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720"/>
                        <w:jc w:val="left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E06E2F">
                        <w:rPr>
                          <w:rFonts w:ascii="Source Sans Pro" w:hAnsi="Source Sans Pro"/>
                          <w:szCs w:val="22"/>
                        </w:rPr>
                        <w:t xml:space="preserve">        </w:t>
                      </w:r>
                      <w:proofErr w:type="spellStart"/>
                      <w:r w:rsidR="00FF1A58" w:rsidRPr="00E06E2F">
                        <w:rPr>
                          <w:rFonts w:ascii="Source Sans Pro" w:hAnsi="Source Sans Pro"/>
                          <w:szCs w:val="22"/>
                        </w:rPr>
                        <w:t>Github</w:t>
                      </w:r>
                      <w:proofErr w:type="spellEnd"/>
                      <w:r w:rsidR="00FF1A58" w:rsidRPr="00E06E2F">
                        <w:rPr>
                          <w:rFonts w:ascii="Source Sans Pro" w:hAnsi="Source Sans Pro"/>
                          <w:szCs w:val="22"/>
                        </w:rPr>
                        <w:t xml:space="preserve">, </w:t>
                      </w:r>
                      <w:r w:rsidR="00551AD4" w:rsidRPr="00E06E2F">
                        <w:rPr>
                          <w:rFonts w:ascii="Source Sans Pro" w:hAnsi="Source Sans Pro"/>
                          <w:szCs w:val="22"/>
                        </w:rPr>
                        <w:t xml:space="preserve">Git, </w:t>
                      </w:r>
                      <w:r w:rsidR="00FF1A58" w:rsidRPr="00E06E2F">
                        <w:rPr>
                          <w:rFonts w:ascii="Source Sans Pro" w:hAnsi="Source Sans Pro"/>
                          <w:szCs w:val="22"/>
                        </w:rPr>
                        <w:t>Linux</w:t>
                      </w:r>
                      <w:r w:rsidR="00802506" w:rsidRPr="00E06E2F">
                        <w:rPr>
                          <w:rFonts w:ascii="Source Sans Pro" w:hAnsi="Source Sans Pro"/>
                          <w:szCs w:val="22"/>
                        </w:rPr>
                        <w:t xml:space="preserve">, </w:t>
                      </w:r>
                      <w:proofErr w:type="spellStart"/>
                      <w:r w:rsidR="00802506" w:rsidRPr="00E06E2F">
                        <w:rPr>
                          <w:rFonts w:ascii="Source Sans Pro" w:hAnsi="Source Sans Pro"/>
                          <w:szCs w:val="22"/>
                        </w:rPr>
                        <w:t>PowerBI</w:t>
                      </w:r>
                      <w:proofErr w:type="spellEnd"/>
                      <w:r w:rsidR="00FF1A58">
                        <w:rPr>
                          <w:rFonts w:ascii="Source Sans Pro" w:hAnsi="Source Sans Pro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18301862" wp14:editId="39FF46B5">
                <wp:simplePos x="0" y="0"/>
                <wp:positionH relativeFrom="page">
                  <wp:posOffset>4914900</wp:posOffset>
                </wp:positionH>
                <wp:positionV relativeFrom="margin">
                  <wp:posOffset>1676400</wp:posOffset>
                </wp:positionV>
                <wp:extent cx="12700" cy="7726045"/>
                <wp:effectExtent l="0" t="0" r="25400" b="27305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7260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78070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87pt,132pt" to="388pt,7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" strokecolor="#737373 [1614]">
                <v:stroke joinstyle="miter"/>
                <w10:wrap anchorx="page" anchory="margin"/>
                <w10:anchorlock/>
              </v:lin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6CBC7999" wp14:editId="1F81C948">
                <wp:simplePos x="0" y="0"/>
                <wp:positionH relativeFrom="margin">
                  <wp:align>left</wp:align>
                </wp:positionH>
                <wp:positionV relativeFrom="page">
                  <wp:posOffset>1257300</wp:posOffset>
                </wp:positionV>
                <wp:extent cx="7223760" cy="9220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2EBCA" w14:textId="77777777" w:rsidR="007C7DDC" w:rsidRPr="007C7DDC" w:rsidRDefault="007C7DDC" w:rsidP="007C7DDC">
                            <w:pPr>
                              <w:pStyle w:val="Heading1"/>
                              <w:rPr>
                                <w:sz w:val="22"/>
                                <w:szCs w:val="22"/>
                              </w:rPr>
                            </w:pPr>
                            <w:r w:rsidRPr="007C7DDC">
                              <w:rPr>
                                <w:sz w:val="22"/>
                                <w:szCs w:val="22"/>
                              </w:rPr>
                              <w:t>Career objective</w:t>
                            </w:r>
                          </w:p>
                          <w:p w14:paraId="31516944" w14:textId="77777777" w:rsidR="005B7BE0" w:rsidRDefault="007C7DDC" w:rsidP="005B7BE0">
                            <w:pPr>
                              <w:ind w:left="480"/>
                              <w:jc w:val="left"/>
                              <w:rPr>
                                <w:szCs w:val="22"/>
                              </w:rPr>
                            </w:pPr>
                            <w:r w:rsidRPr="007C7DDC">
                              <w:rPr>
                                <w:szCs w:val="22"/>
                              </w:rPr>
                              <w:t>Aspiring AI/ML professional seeking internship opportunities to apply programming, data analysis, and                                                                                             problem-solving skills. Passionate about building innovative solutions and gaining hands-on experience in</w:t>
                            </w:r>
                          </w:p>
                          <w:p w14:paraId="6BAC7860" w14:textId="56F6F8B3" w:rsidR="007C7DDC" w:rsidRPr="007C7DDC" w:rsidRDefault="007C7DDC" w:rsidP="005B7BE0">
                            <w:pPr>
                              <w:ind w:left="480"/>
                              <w:jc w:val="left"/>
                              <w:rPr>
                                <w:szCs w:val="22"/>
                              </w:rPr>
                            </w:pPr>
                            <w:r w:rsidRPr="007C7DDC">
                              <w:rPr>
                                <w:szCs w:val="22"/>
                              </w:rPr>
                              <w:t>software development and machine learning.</w:t>
                            </w:r>
                          </w:p>
                          <w:p w14:paraId="1C9E00FC" w14:textId="02A76D3A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7999" id="_x0000_s1030" type="#_x0000_t202" style="position:absolute;left:0;text-align:left;margin-left:0;margin-top:99pt;width:568.8pt;height:72.6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" filled="f" stroked="f">
                <v:textbox>
                  <w:txbxContent>
                    <w:p w14:paraId="39D2EBCA" w14:textId="77777777" w:rsidR="007C7DDC" w:rsidRPr="007C7DDC" w:rsidRDefault="007C7DDC" w:rsidP="007C7DDC">
                      <w:pPr>
                        <w:pStyle w:val="Heading1"/>
                        <w:rPr>
                          <w:sz w:val="22"/>
                          <w:szCs w:val="22"/>
                        </w:rPr>
                      </w:pPr>
                      <w:r w:rsidRPr="007C7DDC">
                        <w:rPr>
                          <w:sz w:val="22"/>
                          <w:szCs w:val="22"/>
                        </w:rPr>
                        <w:t>Career objective</w:t>
                      </w:r>
                    </w:p>
                    <w:p w14:paraId="31516944" w14:textId="77777777" w:rsidR="005B7BE0" w:rsidRDefault="007C7DDC" w:rsidP="005B7BE0">
                      <w:pPr>
                        <w:ind w:left="480"/>
                        <w:jc w:val="left"/>
                        <w:rPr>
                          <w:szCs w:val="22"/>
                        </w:rPr>
                      </w:pPr>
                      <w:r w:rsidRPr="007C7DDC">
                        <w:rPr>
                          <w:szCs w:val="22"/>
                        </w:rPr>
                        <w:t>Aspiring AI/ML professional seeking internship opportunities to apply programming, data analysis, and                                                                                             problem-solving skills. Passionate about building innovative solutions and gaining hands-on experience in</w:t>
                      </w:r>
                    </w:p>
                    <w:p w14:paraId="6BAC7860" w14:textId="56F6F8B3" w:rsidR="007C7DDC" w:rsidRPr="007C7DDC" w:rsidRDefault="007C7DDC" w:rsidP="005B7BE0">
                      <w:pPr>
                        <w:ind w:left="480"/>
                        <w:jc w:val="left"/>
                        <w:rPr>
                          <w:szCs w:val="22"/>
                        </w:rPr>
                      </w:pPr>
                      <w:r w:rsidRPr="007C7DDC">
                        <w:rPr>
                          <w:szCs w:val="22"/>
                        </w:rPr>
                        <w:t>software development and machine learning.</w:t>
                      </w:r>
                    </w:p>
                    <w:p w14:paraId="1C9E00FC" w14:textId="02A76D3A" w:rsidR="00F00D23" w:rsidRPr="000B296B" w:rsidRDefault="00F00D23" w:rsidP="000B296B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1720BD14" wp14:editId="752788DA">
                <wp:simplePos x="0" y="0"/>
                <wp:positionH relativeFrom="page">
                  <wp:posOffset>5025390</wp:posOffset>
                </wp:positionH>
                <wp:positionV relativeFrom="page">
                  <wp:posOffset>6969125</wp:posOffset>
                </wp:positionV>
                <wp:extent cx="2606040" cy="9144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3AB2E" w14:textId="6D17B7E5" w:rsidR="00F00D23" w:rsidRPr="00E06E2F" w:rsidRDefault="00F00D23" w:rsidP="005801FA">
                            <w:pPr>
                              <w:pStyle w:val="Heading1"/>
                              <w:rPr>
                                <w:sz w:val="23"/>
                                <w:szCs w:val="23"/>
                              </w:rPr>
                            </w:pPr>
                            <w:r w:rsidRPr="00E06E2F">
                              <w:rPr>
                                <w:sz w:val="23"/>
                                <w:szCs w:val="23"/>
                              </w:rPr>
                              <w:t>A</w:t>
                            </w:r>
                            <w:r w:rsidR="00367964" w:rsidRPr="00E06E2F">
                              <w:rPr>
                                <w:sz w:val="23"/>
                                <w:szCs w:val="23"/>
                              </w:rPr>
                              <w:t>Rea of interests</w:t>
                            </w:r>
                          </w:p>
                          <w:p w14:paraId="4F591C5C" w14:textId="3B7B5085" w:rsidR="00367964" w:rsidRPr="00E06E2F" w:rsidRDefault="00367964" w:rsidP="005801FA">
                            <w:pPr>
                              <w:pStyle w:val="Smallspace"/>
                              <w:numPr>
                                <w:ilvl w:val="0"/>
                                <w:numId w:val="22"/>
                              </w:numPr>
                              <w:jc w:val="left"/>
                              <w:rPr>
                                <w:iCs/>
                                <w:sz w:val="23"/>
                                <w:szCs w:val="23"/>
                              </w:rPr>
                            </w:pPr>
                            <w:r w:rsidRPr="00E06E2F">
                              <w:rPr>
                                <w:iCs/>
                                <w:sz w:val="23"/>
                                <w:szCs w:val="23"/>
                              </w:rPr>
                              <w:t xml:space="preserve">Full-Stack Web Development                      </w:t>
                            </w:r>
                          </w:p>
                          <w:p w14:paraId="65594F53" w14:textId="77777777" w:rsidR="00367964" w:rsidRPr="00E06E2F" w:rsidRDefault="00367964" w:rsidP="005801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left"/>
                              <w:rPr>
                                <w:sz w:val="23"/>
                                <w:szCs w:val="23"/>
                              </w:rPr>
                            </w:pPr>
                            <w:r w:rsidRPr="00E06E2F">
                              <w:rPr>
                                <w:sz w:val="23"/>
                                <w:szCs w:val="23"/>
                              </w:rPr>
                              <w:t>Data Analyst</w:t>
                            </w:r>
                          </w:p>
                          <w:p w14:paraId="2B846197" w14:textId="78B19BA1" w:rsidR="00367964" w:rsidRPr="00E06E2F" w:rsidRDefault="00367964" w:rsidP="005801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left"/>
                              <w:rPr>
                                <w:sz w:val="23"/>
                                <w:szCs w:val="23"/>
                              </w:rPr>
                            </w:pPr>
                            <w:r w:rsidRPr="00E06E2F">
                              <w:rPr>
                                <w:sz w:val="23"/>
                                <w:szCs w:val="23"/>
                              </w:rPr>
                              <w:t>Machine Learning</w:t>
                            </w:r>
                          </w:p>
                          <w:p w14:paraId="018B755D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BD14" id="_x0000_s1031" type="#_x0000_t202" style="position:absolute;left:0;text-align:left;margin-left:395.7pt;margin-top:548.75pt;width:205.2pt;height:1in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" filled="f" stroked="f">
                <v:textbox>
                  <w:txbxContent>
                    <w:p w14:paraId="6A33AB2E" w14:textId="6D17B7E5" w:rsidR="00F00D23" w:rsidRPr="00E06E2F" w:rsidRDefault="00F00D23" w:rsidP="005801FA">
                      <w:pPr>
                        <w:pStyle w:val="Heading1"/>
                        <w:rPr>
                          <w:sz w:val="23"/>
                          <w:szCs w:val="23"/>
                        </w:rPr>
                      </w:pPr>
                      <w:r w:rsidRPr="00E06E2F">
                        <w:rPr>
                          <w:sz w:val="23"/>
                          <w:szCs w:val="23"/>
                        </w:rPr>
                        <w:t>A</w:t>
                      </w:r>
                      <w:r w:rsidR="00367964" w:rsidRPr="00E06E2F">
                        <w:rPr>
                          <w:sz w:val="23"/>
                          <w:szCs w:val="23"/>
                        </w:rPr>
                        <w:t>Rea of interests</w:t>
                      </w:r>
                    </w:p>
                    <w:p w14:paraId="4F591C5C" w14:textId="3B7B5085" w:rsidR="00367964" w:rsidRPr="00E06E2F" w:rsidRDefault="00367964" w:rsidP="005801FA">
                      <w:pPr>
                        <w:pStyle w:val="Smallspace"/>
                        <w:numPr>
                          <w:ilvl w:val="0"/>
                          <w:numId w:val="22"/>
                        </w:numPr>
                        <w:jc w:val="left"/>
                        <w:rPr>
                          <w:iCs/>
                          <w:sz w:val="23"/>
                          <w:szCs w:val="23"/>
                        </w:rPr>
                      </w:pPr>
                      <w:r w:rsidRPr="00E06E2F">
                        <w:rPr>
                          <w:iCs/>
                          <w:sz w:val="23"/>
                          <w:szCs w:val="23"/>
                        </w:rPr>
                        <w:t xml:space="preserve">Full-Stack Web Development                      </w:t>
                      </w:r>
                    </w:p>
                    <w:p w14:paraId="65594F53" w14:textId="77777777" w:rsidR="00367964" w:rsidRPr="00E06E2F" w:rsidRDefault="00367964" w:rsidP="005801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left"/>
                        <w:rPr>
                          <w:sz w:val="23"/>
                          <w:szCs w:val="23"/>
                        </w:rPr>
                      </w:pPr>
                      <w:r w:rsidRPr="00E06E2F">
                        <w:rPr>
                          <w:sz w:val="23"/>
                          <w:szCs w:val="23"/>
                        </w:rPr>
                        <w:t>Data Analyst</w:t>
                      </w:r>
                    </w:p>
                    <w:p w14:paraId="2B846197" w14:textId="78B19BA1" w:rsidR="00367964" w:rsidRPr="00E06E2F" w:rsidRDefault="00367964" w:rsidP="005801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left"/>
                        <w:rPr>
                          <w:sz w:val="23"/>
                          <w:szCs w:val="23"/>
                        </w:rPr>
                      </w:pPr>
                      <w:r w:rsidRPr="00E06E2F">
                        <w:rPr>
                          <w:sz w:val="23"/>
                          <w:szCs w:val="23"/>
                        </w:rPr>
                        <w:t>Machine Learning</w:t>
                      </w:r>
                    </w:p>
                    <w:p w14:paraId="018B755D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5031F2F" w14:textId="4018C00D" w:rsidR="00CC18FC" w:rsidRDefault="00CC18FC" w:rsidP="007C7DDC">
      <w:pPr>
        <w:pStyle w:val="Heading1"/>
        <w:rPr>
          <w:sz w:val="24"/>
          <w:szCs w:val="24"/>
        </w:rPr>
      </w:pPr>
    </w:p>
    <w:p w14:paraId="3A7A386B" w14:textId="02B17D92" w:rsidR="008F0F89" w:rsidRPr="008F0F89" w:rsidRDefault="004A2927" w:rsidP="008F0F89">
      <w:r w:rsidRPr="008F0F89">
        <w:rPr>
          <w:noProof/>
          <w:color w:val="AFAFAF" w:themeColor="accent4" w:themeShade="B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B0A4ED" wp14:editId="5ABDB44A">
                <wp:simplePos x="0" y="0"/>
                <wp:positionH relativeFrom="column">
                  <wp:posOffset>4478020</wp:posOffset>
                </wp:positionH>
                <wp:positionV relativeFrom="paragraph">
                  <wp:posOffset>99695</wp:posOffset>
                </wp:positionV>
                <wp:extent cx="2895600" cy="8467"/>
                <wp:effectExtent l="0" t="0" r="19050" b="29845"/>
                <wp:wrapNone/>
                <wp:docPr id="211745049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04793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pt,7.85pt" to="580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" strokecolor="#747d7d [16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162BFF" wp14:editId="7924B71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396740" cy="1432560"/>
                <wp:effectExtent l="0" t="0" r="0" b="0"/>
                <wp:wrapNone/>
                <wp:docPr id="11983022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143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A45BA" w14:textId="4D05AD76" w:rsidR="000D0C21" w:rsidRPr="00E06E2F" w:rsidRDefault="000D0C21">
                            <w:pPr>
                              <w:rPr>
                                <w:rFonts w:asciiTheme="majorHAnsi" w:hAnsiTheme="majorHAnsi" w:cs="Segoe UI Symbol"/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E06E2F">
                              <w:rPr>
                                <w:rFonts w:asciiTheme="majorHAnsi" w:hAnsiTheme="majorHAnsi" w:cs="Segoe UI Symbol"/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CERTIFICATIONS</w:t>
                            </w:r>
                          </w:p>
                          <w:p w14:paraId="4BA5EF2F" w14:textId="46F640C9" w:rsidR="000D0C21" w:rsidRDefault="000D0C21" w:rsidP="00E57BF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E06E2F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MongoDB Certified Associate Developer</w:t>
                            </w:r>
                            <w:r w:rsidR="00551AD4" w:rsidRPr="00E06E2F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,</w:t>
                            </w:r>
                            <w:r w:rsidRPr="00E06E2F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 MongoDB Inc.</w:t>
                            </w:r>
                          </w:p>
                          <w:p w14:paraId="3B112DC8" w14:textId="13087B69" w:rsidR="00C7764E" w:rsidRPr="00E06E2F" w:rsidRDefault="00C7764E" w:rsidP="00C7764E">
                            <w:pPr>
                              <w:pStyle w:val="ListParagraph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23"/>
                                <w:szCs w:val="23"/>
                              </w:rPr>
                              <w:drawing>
                                <wp:inline distT="0" distB="0" distL="0" distR="0" wp14:anchorId="067A4C90" wp14:editId="390DB886">
                                  <wp:extent cx="121920" cy="121920"/>
                                  <wp:effectExtent l="0" t="0" r="0" b="0"/>
                                  <wp:docPr id="1123151214" name="Graphic 24" descr="Daily calend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3151214" name="Graphic 1123151214" descr="Daily calendar with solid fill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86A80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 Feb-</w:t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2025</w:t>
                            </w:r>
                          </w:p>
                          <w:p w14:paraId="7DA022FF" w14:textId="279D0256" w:rsidR="00E57BFC" w:rsidRDefault="000D0C21" w:rsidP="00E57BF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E06E2F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Oracle APEX Cloud Developer Certified Professional</w:t>
                            </w:r>
                            <w:r w:rsidR="00551AD4" w:rsidRPr="00E06E2F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E06E2F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Oracle </w:t>
                            </w:r>
                          </w:p>
                          <w:p w14:paraId="3574393B" w14:textId="7692D9E8" w:rsidR="00C7764E" w:rsidRPr="00E06E2F" w:rsidRDefault="00C7764E" w:rsidP="00C7764E">
                            <w:pPr>
                              <w:pStyle w:val="ListParagraph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23"/>
                                <w:szCs w:val="23"/>
                              </w:rPr>
                              <w:drawing>
                                <wp:inline distT="0" distB="0" distL="0" distR="0" wp14:anchorId="23826AC6" wp14:editId="5D470692">
                                  <wp:extent cx="121920" cy="121920"/>
                                  <wp:effectExtent l="0" t="0" r="0" b="0"/>
                                  <wp:docPr id="850885977" name="Graphic 24" descr="Daily calend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3151214" name="Graphic 1123151214" descr="Daily calendar with solid fill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86A80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 May-2025</w:t>
                            </w:r>
                          </w:p>
                          <w:p w14:paraId="1220F96C" w14:textId="3317D7C3" w:rsidR="000D0C21" w:rsidRDefault="000D0C21" w:rsidP="00E57BF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 w:rsidRPr="00E06E2F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Advanced Diploma in Python Programming</w:t>
                            </w:r>
                            <w:r w:rsidR="00551AD4" w:rsidRPr="00E06E2F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E06E2F"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CSC Academy</w:t>
                            </w:r>
                          </w:p>
                          <w:p w14:paraId="7C04C7F2" w14:textId="4E4DC915" w:rsidR="00D86A80" w:rsidRPr="00E06E2F" w:rsidRDefault="00D86A80" w:rsidP="00D86A80">
                            <w:pPr>
                              <w:pStyle w:val="ListParagraph"/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23"/>
                                <w:szCs w:val="23"/>
                              </w:rPr>
                              <w:drawing>
                                <wp:inline distT="0" distB="0" distL="0" distR="0" wp14:anchorId="207B8CE6" wp14:editId="3ED91CD6">
                                  <wp:extent cx="121920" cy="121920"/>
                                  <wp:effectExtent l="0" t="0" r="0" b="0"/>
                                  <wp:docPr id="1806052499" name="Graphic 24" descr="Daily calend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3151214" name="Graphic 1123151214" descr="Daily calendar with solid fill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  <w:sz w:val="23"/>
                                <w:szCs w:val="23"/>
                              </w:rPr>
                              <w:t>May-2023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2BFF" id="Text Box 7" o:spid="_x0000_s1032" type="#_x0000_t202" style="position:absolute;left:0;text-align:left;margin-left:0;margin-top:.5pt;width:346.2pt;height:112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7LGgIAADQ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" filled="f" stroked="f" strokeweight=".5pt">
                <v:textbox>
                  <w:txbxContent>
                    <w:p w14:paraId="4F6A45BA" w14:textId="4D05AD76" w:rsidR="000D0C21" w:rsidRPr="00E06E2F" w:rsidRDefault="000D0C21">
                      <w:pPr>
                        <w:rPr>
                          <w:rFonts w:asciiTheme="majorHAnsi" w:hAnsiTheme="majorHAnsi" w:cs="Segoe UI Symbol"/>
                          <w:b/>
                          <w:bCs/>
                          <w:color w:val="auto"/>
                          <w:sz w:val="23"/>
                          <w:szCs w:val="23"/>
                        </w:rPr>
                      </w:pPr>
                      <w:r w:rsidRPr="00E06E2F">
                        <w:rPr>
                          <w:rFonts w:asciiTheme="majorHAnsi" w:hAnsiTheme="majorHAnsi" w:cs="Segoe UI Symbol"/>
                          <w:b/>
                          <w:bCs/>
                          <w:color w:val="auto"/>
                          <w:sz w:val="23"/>
                          <w:szCs w:val="23"/>
                        </w:rPr>
                        <w:t>CERTIFICATIONS</w:t>
                      </w:r>
                    </w:p>
                    <w:p w14:paraId="4BA5EF2F" w14:textId="46F640C9" w:rsidR="000D0C21" w:rsidRDefault="000D0C21" w:rsidP="00E57BF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E06E2F">
                        <w:rPr>
                          <w:rFonts w:asciiTheme="majorHAnsi" w:hAnsiTheme="majorHAnsi"/>
                          <w:sz w:val="23"/>
                          <w:szCs w:val="23"/>
                        </w:rPr>
                        <w:t>MongoDB Certified Associate Developer</w:t>
                      </w:r>
                      <w:r w:rsidR="00551AD4" w:rsidRPr="00E06E2F">
                        <w:rPr>
                          <w:rFonts w:asciiTheme="majorHAnsi" w:hAnsiTheme="majorHAnsi"/>
                          <w:sz w:val="23"/>
                          <w:szCs w:val="23"/>
                        </w:rPr>
                        <w:t>,</w:t>
                      </w:r>
                      <w:r w:rsidRPr="00E06E2F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 MongoDB Inc.</w:t>
                      </w:r>
                    </w:p>
                    <w:p w14:paraId="3B112DC8" w14:textId="13087B69" w:rsidR="00C7764E" w:rsidRPr="00E06E2F" w:rsidRDefault="00C7764E" w:rsidP="00C7764E">
                      <w:pPr>
                        <w:pStyle w:val="ListParagraph"/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sz w:val="23"/>
                          <w:szCs w:val="23"/>
                        </w:rPr>
                        <w:drawing>
                          <wp:inline distT="0" distB="0" distL="0" distR="0" wp14:anchorId="067A4C90" wp14:editId="390DB886">
                            <wp:extent cx="121920" cy="121920"/>
                            <wp:effectExtent l="0" t="0" r="0" b="0"/>
                            <wp:docPr id="1123151214" name="Graphic 24" descr="Daily calend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3151214" name="Graphic 1123151214" descr="Daily calendar with solid fill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86A80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 Feb-</w:t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>2025</w:t>
                      </w:r>
                    </w:p>
                    <w:p w14:paraId="7DA022FF" w14:textId="279D0256" w:rsidR="00E57BFC" w:rsidRDefault="000D0C21" w:rsidP="00E57BF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E06E2F">
                        <w:rPr>
                          <w:rFonts w:asciiTheme="majorHAnsi" w:hAnsiTheme="majorHAnsi"/>
                          <w:sz w:val="23"/>
                          <w:szCs w:val="23"/>
                        </w:rPr>
                        <w:t>Oracle APEX Cloud Developer Certified Professional</w:t>
                      </w:r>
                      <w:r w:rsidR="00551AD4" w:rsidRPr="00E06E2F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, </w:t>
                      </w:r>
                      <w:r w:rsidRPr="00E06E2F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Oracle </w:t>
                      </w:r>
                    </w:p>
                    <w:p w14:paraId="3574393B" w14:textId="7692D9E8" w:rsidR="00C7764E" w:rsidRPr="00E06E2F" w:rsidRDefault="00C7764E" w:rsidP="00C7764E">
                      <w:pPr>
                        <w:pStyle w:val="ListParagraph"/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sz w:val="23"/>
                          <w:szCs w:val="23"/>
                        </w:rPr>
                        <w:drawing>
                          <wp:inline distT="0" distB="0" distL="0" distR="0" wp14:anchorId="23826AC6" wp14:editId="5D470692">
                            <wp:extent cx="121920" cy="121920"/>
                            <wp:effectExtent l="0" t="0" r="0" b="0"/>
                            <wp:docPr id="850885977" name="Graphic 24" descr="Daily calend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3151214" name="Graphic 1123151214" descr="Daily calendar with solid fill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86A80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 May-2025</w:t>
                      </w:r>
                    </w:p>
                    <w:p w14:paraId="1220F96C" w14:textId="3317D7C3" w:rsidR="000D0C21" w:rsidRDefault="000D0C21" w:rsidP="00E57BF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 w:rsidRPr="00E06E2F">
                        <w:rPr>
                          <w:rFonts w:asciiTheme="majorHAnsi" w:hAnsiTheme="majorHAnsi"/>
                          <w:sz w:val="23"/>
                          <w:szCs w:val="23"/>
                        </w:rPr>
                        <w:t>Advanced Diploma in Python Programming</w:t>
                      </w:r>
                      <w:r w:rsidR="00551AD4" w:rsidRPr="00E06E2F">
                        <w:rPr>
                          <w:rFonts w:asciiTheme="majorHAnsi" w:hAnsiTheme="majorHAnsi"/>
                          <w:sz w:val="23"/>
                          <w:szCs w:val="23"/>
                        </w:rPr>
                        <w:t xml:space="preserve">, </w:t>
                      </w:r>
                      <w:r w:rsidRPr="00E06E2F">
                        <w:rPr>
                          <w:rFonts w:asciiTheme="majorHAnsi" w:hAnsiTheme="majorHAnsi"/>
                          <w:sz w:val="23"/>
                          <w:szCs w:val="23"/>
                        </w:rPr>
                        <w:t>CSC Academy</w:t>
                      </w:r>
                    </w:p>
                    <w:p w14:paraId="7C04C7F2" w14:textId="4E4DC915" w:rsidR="00D86A80" w:rsidRPr="00E06E2F" w:rsidRDefault="00D86A80" w:rsidP="00D86A80">
                      <w:pPr>
                        <w:pStyle w:val="ListParagraph"/>
                        <w:rPr>
                          <w:rFonts w:asciiTheme="majorHAnsi" w:hAnsiTheme="majorHAnsi"/>
                          <w:sz w:val="23"/>
                          <w:szCs w:val="23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sz w:val="23"/>
                          <w:szCs w:val="23"/>
                        </w:rPr>
                        <w:drawing>
                          <wp:inline distT="0" distB="0" distL="0" distR="0" wp14:anchorId="207B8CE6" wp14:editId="3ED91CD6">
                            <wp:extent cx="121920" cy="121920"/>
                            <wp:effectExtent l="0" t="0" r="0" b="0"/>
                            <wp:docPr id="1806052499" name="Graphic 24" descr="Daily calend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3151214" name="Graphic 1123151214" descr="Daily calendar with solid fill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  <w:sz w:val="23"/>
                          <w:szCs w:val="23"/>
                        </w:rPr>
                        <w:t>May-2023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AD1A0" w14:textId="31AC3C4E" w:rsidR="008F0F89" w:rsidRDefault="00D86A80" w:rsidP="008F0F89">
      <w:pPr>
        <w:rPr>
          <w:rFonts w:asciiTheme="majorHAnsi" w:hAnsiTheme="majorHAnsi"/>
          <w:b/>
          <w:caps/>
          <w:color w:val="000000" w:themeColor="text1"/>
          <w:spacing w:val="20"/>
          <w:kern w:val="48"/>
          <w:position w:val="9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14EAD3" wp14:editId="37923D4D">
                <wp:simplePos x="0" y="0"/>
                <wp:positionH relativeFrom="page">
                  <wp:align>right</wp:align>
                </wp:positionH>
                <wp:positionV relativeFrom="paragraph">
                  <wp:posOffset>3175</wp:posOffset>
                </wp:positionV>
                <wp:extent cx="2827020" cy="1485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5100B" w14:textId="0DA35E10" w:rsidR="008F0F89" w:rsidRPr="00AF4C79" w:rsidRDefault="008F0F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4C79">
                              <w:rPr>
                                <w:b/>
                                <w:bCs/>
                                <w:color w:val="000000" w:themeColor="text1"/>
                              </w:rPr>
                              <w:t>MEMBERSHIPS</w:t>
                            </w:r>
                            <w:r w:rsidR="0091571B" w:rsidRPr="00AF4C7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20BB4E25" w14:textId="73DEFA0C" w:rsidR="0091571B" w:rsidRPr="00A146FF" w:rsidRDefault="0091571B" w:rsidP="0091571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left"/>
                            </w:pPr>
                            <w:r w:rsidRPr="00A146FF">
                              <w:t>Robotics club – Member</w:t>
                            </w:r>
                            <w:r w:rsidRPr="00A146FF">
                              <w:br/>
                              <w:t>2024-Present</w:t>
                            </w:r>
                          </w:p>
                          <w:p w14:paraId="28DE36CD" w14:textId="77777777" w:rsidR="005427B5" w:rsidRPr="005427B5" w:rsidRDefault="0091571B" w:rsidP="0091571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left"/>
                            </w:pPr>
                            <w:r w:rsidRPr="00A146FF">
                              <w:t>Closed User Group – Member</w:t>
                            </w:r>
                            <w:r w:rsidRPr="00A146FF">
                              <w:br/>
                              <w:t>2025-Prsent</w:t>
                            </w:r>
                            <w:r w:rsidRPr="00AF4C79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5F370BEE" w14:textId="1AD07480" w:rsidR="005427B5" w:rsidRPr="002357A2" w:rsidRDefault="005427B5" w:rsidP="005427B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357A2">
                              <w:rPr>
                                <w:color w:val="7F7F7F" w:themeColor="text1" w:themeTint="80"/>
                              </w:rPr>
                              <w:t xml:space="preserve">Students Activity Points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C</w:t>
                            </w:r>
                            <w:r w:rsidRPr="002357A2">
                              <w:rPr>
                                <w:color w:val="7F7F7F" w:themeColor="text1" w:themeTint="80"/>
                              </w:rPr>
                              <w:t>oordinator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br/>
                              <w:t>(2025-2026)</w:t>
                            </w:r>
                          </w:p>
                          <w:p w14:paraId="5DD9F6E1" w14:textId="03B3EED6" w:rsidR="0091571B" w:rsidRPr="00AF4C79" w:rsidRDefault="002357A2" w:rsidP="0091571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EAD3" id="_x0000_s1033" type="#_x0000_t202" style="position:absolute;left:0;text-align:left;margin-left:171.4pt;margin-top:.25pt;width:222.6pt;height:117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" filled="f" stroked="f">
                <v:textbox>
                  <w:txbxContent>
                    <w:p w14:paraId="3735100B" w14:textId="0DA35E10" w:rsidR="008F0F89" w:rsidRPr="00AF4C79" w:rsidRDefault="008F0F89">
                      <w:pPr>
                        <w:rPr>
                          <w:b/>
                          <w:bCs/>
                        </w:rPr>
                      </w:pPr>
                      <w:r w:rsidRPr="00AF4C79">
                        <w:rPr>
                          <w:b/>
                          <w:bCs/>
                          <w:color w:val="000000" w:themeColor="text1"/>
                        </w:rPr>
                        <w:t>MEMBERSHIPS</w:t>
                      </w:r>
                      <w:r w:rsidR="0091571B" w:rsidRPr="00AF4C79">
                        <w:rPr>
                          <w:b/>
                          <w:bCs/>
                        </w:rPr>
                        <w:t>:</w:t>
                      </w:r>
                    </w:p>
                    <w:p w14:paraId="20BB4E25" w14:textId="73DEFA0C" w:rsidR="0091571B" w:rsidRPr="00A146FF" w:rsidRDefault="0091571B" w:rsidP="0091571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left"/>
                      </w:pPr>
                      <w:r w:rsidRPr="00A146FF">
                        <w:t>Robotics club – Member</w:t>
                      </w:r>
                      <w:r w:rsidRPr="00A146FF">
                        <w:br/>
                        <w:t>2024-Present</w:t>
                      </w:r>
                    </w:p>
                    <w:p w14:paraId="28DE36CD" w14:textId="77777777" w:rsidR="005427B5" w:rsidRPr="005427B5" w:rsidRDefault="0091571B" w:rsidP="0091571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left"/>
                      </w:pPr>
                      <w:r w:rsidRPr="00A146FF">
                        <w:t>Closed User Group – Member</w:t>
                      </w:r>
                      <w:r w:rsidRPr="00A146FF">
                        <w:br/>
                        <w:t>2025-Prsent</w:t>
                      </w:r>
                      <w:r w:rsidRPr="00AF4C79">
                        <w:rPr>
                          <w:b/>
                          <w:bCs/>
                        </w:rPr>
                        <w:t xml:space="preserve">  </w:t>
                      </w:r>
                    </w:p>
                    <w:p w14:paraId="5F370BEE" w14:textId="1AD07480" w:rsidR="005427B5" w:rsidRPr="002357A2" w:rsidRDefault="005427B5" w:rsidP="005427B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357A2">
                        <w:rPr>
                          <w:color w:val="7F7F7F" w:themeColor="text1" w:themeTint="80"/>
                        </w:rPr>
                        <w:t xml:space="preserve">Students Activity Points </w:t>
                      </w:r>
                      <w:r>
                        <w:rPr>
                          <w:color w:val="7F7F7F" w:themeColor="text1" w:themeTint="80"/>
                        </w:rPr>
                        <w:t>C</w:t>
                      </w:r>
                      <w:r w:rsidRPr="002357A2">
                        <w:rPr>
                          <w:color w:val="7F7F7F" w:themeColor="text1" w:themeTint="80"/>
                        </w:rPr>
                        <w:t>oordinator</w:t>
                      </w:r>
                      <w:r>
                        <w:rPr>
                          <w:color w:val="7F7F7F" w:themeColor="text1" w:themeTint="80"/>
                        </w:rPr>
                        <w:br/>
                        <w:t>(2025-2026)</w:t>
                      </w:r>
                    </w:p>
                    <w:p w14:paraId="5DD9F6E1" w14:textId="03B3EED6" w:rsidR="0091571B" w:rsidRPr="00AF4C79" w:rsidRDefault="002357A2" w:rsidP="0091571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left"/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62D272" w14:textId="764434D8" w:rsidR="008F0F89" w:rsidRPr="008F0F89" w:rsidRDefault="008F0F89" w:rsidP="008F0F89">
      <w:pPr>
        <w:tabs>
          <w:tab w:val="left" w:pos="7452"/>
          <w:tab w:val="left" w:pos="7896"/>
        </w:tabs>
        <w:rPr>
          <w:b/>
          <w:bCs/>
        </w:rPr>
      </w:pPr>
    </w:p>
    <w:sectPr w:rsidR="008F0F89" w:rsidRPr="008F0F89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D1C29"/>
    <w:multiLevelType w:val="hybridMultilevel"/>
    <w:tmpl w:val="06DEE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518"/>
    <w:multiLevelType w:val="hybridMultilevel"/>
    <w:tmpl w:val="B33C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84F7F"/>
    <w:multiLevelType w:val="hybridMultilevel"/>
    <w:tmpl w:val="F17E0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03818"/>
    <w:multiLevelType w:val="hybridMultilevel"/>
    <w:tmpl w:val="6524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92D8E"/>
    <w:multiLevelType w:val="hybridMultilevel"/>
    <w:tmpl w:val="D41CDB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225B05"/>
    <w:multiLevelType w:val="hybridMultilevel"/>
    <w:tmpl w:val="3FD67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17B05"/>
    <w:multiLevelType w:val="hybridMultilevel"/>
    <w:tmpl w:val="96D0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D2B96"/>
    <w:multiLevelType w:val="multilevel"/>
    <w:tmpl w:val="CFE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511B1"/>
    <w:multiLevelType w:val="hybridMultilevel"/>
    <w:tmpl w:val="993E6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86F2E"/>
    <w:multiLevelType w:val="hybridMultilevel"/>
    <w:tmpl w:val="136EA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B2F6E"/>
    <w:multiLevelType w:val="multilevel"/>
    <w:tmpl w:val="A68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E62A8"/>
    <w:multiLevelType w:val="hybridMultilevel"/>
    <w:tmpl w:val="3F3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E25F7"/>
    <w:multiLevelType w:val="hybridMultilevel"/>
    <w:tmpl w:val="77B4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2707C"/>
    <w:multiLevelType w:val="multilevel"/>
    <w:tmpl w:val="299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B6727C"/>
    <w:multiLevelType w:val="hybridMultilevel"/>
    <w:tmpl w:val="CED411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57ACC"/>
    <w:multiLevelType w:val="hybridMultilevel"/>
    <w:tmpl w:val="73365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27B4A"/>
    <w:multiLevelType w:val="hybridMultilevel"/>
    <w:tmpl w:val="32322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646B0"/>
    <w:multiLevelType w:val="hybridMultilevel"/>
    <w:tmpl w:val="96EA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200DA"/>
    <w:multiLevelType w:val="hybridMultilevel"/>
    <w:tmpl w:val="C0BEC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739C1"/>
    <w:multiLevelType w:val="hybridMultilevel"/>
    <w:tmpl w:val="C1964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476DA"/>
    <w:multiLevelType w:val="hybridMultilevel"/>
    <w:tmpl w:val="D54AF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8D11D4"/>
    <w:multiLevelType w:val="hybridMultilevel"/>
    <w:tmpl w:val="A80A2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A2D05"/>
    <w:multiLevelType w:val="hybridMultilevel"/>
    <w:tmpl w:val="83C21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612CA"/>
    <w:multiLevelType w:val="hybridMultilevel"/>
    <w:tmpl w:val="F5207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13A4F"/>
    <w:multiLevelType w:val="hybridMultilevel"/>
    <w:tmpl w:val="C148A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647DA"/>
    <w:multiLevelType w:val="hybridMultilevel"/>
    <w:tmpl w:val="572ED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B3804"/>
    <w:multiLevelType w:val="multilevel"/>
    <w:tmpl w:val="7CCA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038E6"/>
    <w:multiLevelType w:val="hybridMultilevel"/>
    <w:tmpl w:val="33B86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8"/>
  </w:num>
  <w:num w:numId="2" w16cid:durableId="505023288">
    <w:abstractNumId w:val="17"/>
  </w:num>
  <w:num w:numId="3" w16cid:durableId="313024574">
    <w:abstractNumId w:val="29"/>
  </w:num>
  <w:num w:numId="4" w16cid:durableId="1052733521">
    <w:abstractNumId w:val="1"/>
  </w:num>
  <w:num w:numId="5" w16cid:durableId="1824347043">
    <w:abstractNumId w:val="0"/>
  </w:num>
  <w:num w:numId="6" w16cid:durableId="1660228830">
    <w:abstractNumId w:val="31"/>
  </w:num>
  <w:num w:numId="7" w16cid:durableId="1655374287">
    <w:abstractNumId w:val="13"/>
  </w:num>
  <w:num w:numId="8" w16cid:durableId="1078136928">
    <w:abstractNumId w:val="27"/>
  </w:num>
  <w:num w:numId="9" w16cid:durableId="1416976265">
    <w:abstractNumId w:val="18"/>
  </w:num>
  <w:num w:numId="10" w16cid:durableId="679047307">
    <w:abstractNumId w:val="28"/>
  </w:num>
  <w:num w:numId="11" w16cid:durableId="1857307422">
    <w:abstractNumId w:val="7"/>
  </w:num>
  <w:num w:numId="12" w16cid:durableId="307130265">
    <w:abstractNumId w:val="2"/>
  </w:num>
  <w:num w:numId="13" w16cid:durableId="1559050033">
    <w:abstractNumId w:val="12"/>
  </w:num>
  <w:num w:numId="14" w16cid:durableId="438764874">
    <w:abstractNumId w:val="15"/>
  </w:num>
  <w:num w:numId="15" w16cid:durableId="2009095813">
    <w:abstractNumId w:val="11"/>
  </w:num>
  <w:num w:numId="16" w16cid:durableId="1352223817">
    <w:abstractNumId w:val="22"/>
  </w:num>
  <w:num w:numId="17" w16cid:durableId="1132986848">
    <w:abstractNumId w:val="9"/>
  </w:num>
  <w:num w:numId="18" w16cid:durableId="1812287164">
    <w:abstractNumId w:val="20"/>
  </w:num>
  <w:num w:numId="19" w16cid:durableId="38673787">
    <w:abstractNumId w:val="21"/>
  </w:num>
  <w:num w:numId="20" w16cid:durableId="1865097751">
    <w:abstractNumId w:val="6"/>
  </w:num>
  <w:num w:numId="21" w16cid:durableId="1451900936">
    <w:abstractNumId w:val="19"/>
  </w:num>
  <w:num w:numId="22" w16cid:durableId="1953200446">
    <w:abstractNumId w:val="4"/>
  </w:num>
  <w:num w:numId="23" w16cid:durableId="1264606612">
    <w:abstractNumId w:val="25"/>
  </w:num>
  <w:num w:numId="24" w16cid:durableId="180170769">
    <w:abstractNumId w:val="24"/>
  </w:num>
  <w:num w:numId="25" w16cid:durableId="1313675215">
    <w:abstractNumId w:val="5"/>
  </w:num>
  <w:num w:numId="26" w16cid:durableId="1585645110">
    <w:abstractNumId w:val="30"/>
  </w:num>
  <w:num w:numId="27" w16cid:durableId="1659534524">
    <w:abstractNumId w:val="3"/>
  </w:num>
  <w:num w:numId="28" w16cid:durableId="1029062341">
    <w:abstractNumId w:val="26"/>
  </w:num>
  <w:num w:numId="29" w16cid:durableId="276723192">
    <w:abstractNumId w:val="32"/>
  </w:num>
  <w:num w:numId="30" w16cid:durableId="688875498">
    <w:abstractNumId w:val="23"/>
  </w:num>
  <w:num w:numId="31" w16cid:durableId="1639384101">
    <w:abstractNumId w:val="16"/>
  </w:num>
  <w:num w:numId="32" w16cid:durableId="66270609">
    <w:abstractNumId w:val="10"/>
  </w:num>
  <w:num w:numId="33" w16cid:durableId="3255207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66"/>
    <w:rsid w:val="0001006F"/>
    <w:rsid w:val="00010366"/>
    <w:rsid w:val="00036F36"/>
    <w:rsid w:val="000429E8"/>
    <w:rsid w:val="00065282"/>
    <w:rsid w:val="000A2121"/>
    <w:rsid w:val="000B296B"/>
    <w:rsid w:val="000D0C21"/>
    <w:rsid w:val="000E2737"/>
    <w:rsid w:val="00112D1A"/>
    <w:rsid w:val="00122C81"/>
    <w:rsid w:val="001E501D"/>
    <w:rsid w:val="0021183F"/>
    <w:rsid w:val="002357A2"/>
    <w:rsid w:val="00257458"/>
    <w:rsid w:val="00264A00"/>
    <w:rsid w:val="0027097E"/>
    <w:rsid w:val="0029181A"/>
    <w:rsid w:val="00293257"/>
    <w:rsid w:val="002A38D2"/>
    <w:rsid w:val="002E432C"/>
    <w:rsid w:val="00307FD9"/>
    <w:rsid w:val="00313787"/>
    <w:rsid w:val="00367964"/>
    <w:rsid w:val="0037036D"/>
    <w:rsid w:val="003905A5"/>
    <w:rsid w:val="003D10AC"/>
    <w:rsid w:val="003D16F8"/>
    <w:rsid w:val="003D346C"/>
    <w:rsid w:val="004121BC"/>
    <w:rsid w:val="004262E6"/>
    <w:rsid w:val="00440BDD"/>
    <w:rsid w:val="0047020C"/>
    <w:rsid w:val="0047484C"/>
    <w:rsid w:val="004838D3"/>
    <w:rsid w:val="004A2927"/>
    <w:rsid w:val="004A4F52"/>
    <w:rsid w:val="004B79F8"/>
    <w:rsid w:val="004C0DB9"/>
    <w:rsid w:val="004F3FAB"/>
    <w:rsid w:val="005427B5"/>
    <w:rsid w:val="00551AD4"/>
    <w:rsid w:val="0055578F"/>
    <w:rsid w:val="005801FA"/>
    <w:rsid w:val="005933EA"/>
    <w:rsid w:val="005B7BE0"/>
    <w:rsid w:val="005F73C2"/>
    <w:rsid w:val="0065772F"/>
    <w:rsid w:val="00681A49"/>
    <w:rsid w:val="006A1D0E"/>
    <w:rsid w:val="006C5FC9"/>
    <w:rsid w:val="0071059B"/>
    <w:rsid w:val="007366BB"/>
    <w:rsid w:val="007553F0"/>
    <w:rsid w:val="00772B75"/>
    <w:rsid w:val="007A3C8C"/>
    <w:rsid w:val="007C7DDC"/>
    <w:rsid w:val="00802506"/>
    <w:rsid w:val="00804846"/>
    <w:rsid w:val="00813B6C"/>
    <w:rsid w:val="00862E37"/>
    <w:rsid w:val="00873202"/>
    <w:rsid w:val="00887A08"/>
    <w:rsid w:val="008C2667"/>
    <w:rsid w:val="008C2799"/>
    <w:rsid w:val="008C57C3"/>
    <w:rsid w:val="008F0F89"/>
    <w:rsid w:val="0091571B"/>
    <w:rsid w:val="009A74DF"/>
    <w:rsid w:val="009D580B"/>
    <w:rsid w:val="009F7DBF"/>
    <w:rsid w:val="00A141B3"/>
    <w:rsid w:val="00A146FF"/>
    <w:rsid w:val="00A43764"/>
    <w:rsid w:val="00A4544A"/>
    <w:rsid w:val="00A711C7"/>
    <w:rsid w:val="00AC4D65"/>
    <w:rsid w:val="00AE3DA9"/>
    <w:rsid w:val="00AF1C56"/>
    <w:rsid w:val="00AF4C79"/>
    <w:rsid w:val="00B00999"/>
    <w:rsid w:val="00B03055"/>
    <w:rsid w:val="00B12A1E"/>
    <w:rsid w:val="00B253D7"/>
    <w:rsid w:val="00B54ACB"/>
    <w:rsid w:val="00B55C57"/>
    <w:rsid w:val="00BE7944"/>
    <w:rsid w:val="00C051E3"/>
    <w:rsid w:val="00C36CD3"/>
    <w:rsid w:val="00C62462"/>
    <w:rsid w:val="00C77061"/>
    <w:rsid w:val="00C7764E"/>
    <w:rsid w:val="00CC18FC"/>
    <w:rsid w:val="00D15D0C"/>
    <w:rsid w:val="00D17419"/>
    <w:rsid w:val="00D86A80"/>
    <w:rsid w:val="00D920AB"/>
    <w:rsid w:val="00DE531C"/>
    <w:rsid w:val="00DE681C"/>
    <w:rsid w:val="00DF528B"/>
    <w:rsid w:val="00E06E2F"/>
    <w:rsid w:val="00E57BFC"/>
    <w:rsid w:val="00E60BEA"/>
    <w:rsid w:val="00E70E94"/>
    <w:rsid w:val="00E724A0"/>
    <w:rsid w:val="00EB3841"/>
    <w:rsid w:val="00EB43D7"/>
    <w:rsid w:val="00EC5F8C"/>
    <w:rsid w:val="00EF6F27"/>
    <w:rsid w:val="00F00D23"/>
    <w:rsid w:val="00F1098B"/>
    <w:rsid w:val="00F31C4A"/>
    <w:rsid w:val="00F6163A"/>
    <w:rsid w:val="00F64F66"/>
    <w:rsid w:val="00F65DA3"/>
    <w:rsid w:val="00F81274"/>
    <w:rsid w:val="00FE6441"/>
    <w:rsid w:val="00FE794C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2557"/>
  <w15:chartTrackingRefBased/>
  <w15:docId w15:val="{941620E2-093D-4BD2-9BC6-893E8150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15D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D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48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bhu38012/Internship-Finder.gi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hyperlink" Target="https://github.com/Prabhu38012/personalized-healthcare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rabhu38012/Event-booking-system.gi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github.com/Prabhu38012/Court-Data-fetcher.gi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3.png"/><Relationship Id="rId27" Type="http://schemas.openxmlformats.org/officeDocument/2006/relationships/image" Target="media/image1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bh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579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chennimalai</dc:creator>
  <cp:keywords/>
  <dc:description/>
  <cp:lastModifiedBy>Prabhu chennimalai</cp:lastModifiedBy>
  <cp:revision>32</cp:revision>
  <cp:lastPrinted>2025-09-26T06:39:00Z</cp:lastPrinted>
  <dcterms:created xsi:type="dcterms:W3CDTF">2025-09-05T16:46:00Z</dcterms:created>
  <dcterms:modified xsi:type="dcterms:W3CDTF">2025-09-26T06:47:00Z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